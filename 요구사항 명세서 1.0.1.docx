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A358BA" w:rsidRDefault="00A358BA" w:rsidP="000C1C63"/>
    <w:p w14:paraId="4ABD56CC" w14:textId="77777777"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14:paraId="0A37501D" w14:textId="77777777" w:rsidR="00BF2488" w:rsidRPr="00137DCF" w:rsidRDefault="00C90146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 wp14:anchorId="71F7A3FD" wp14:editId="07777777">
                <wp:extent cx="5372100" cy="198755"/>
                <wp:effectExtent l="0" t="0" r="0" b="127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  <w:pict w14:anchorId="2ED7F93A">
              <v:group id="Canvas 164" style="width:423pt;height:15.65pt;mso-position-horizontal-relative:char;mso-position-vertical-relative:line" coordsize="53721,1987" o:spid="_x0000_s1026" editas="canvas" w14:anchorId="75761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53721;height:1987;visibility:visible;mso-wrap-style:square" type="#_x0000_t75">
                  <v:fill o:detectmouseclick="t"/>
                  <v:path o:connecttype="none"/>
                </v:shape>
                <v:rect id="Rectangle 162" style="position:absolute;top:556;width:53721;height:1431;visibility:visible;mso-wrap-style:square;v-text-anchor:top" o:spid="_x0000_s1028" fillcolor="#903" stroked="f" strokecolor="blu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"/>
                <w10:anchorlock/>
              </v:group>
            </w:pict>
          </mc:Fallback>
        </mc:AlternateContent>
      </w:r>
    </w:p>
    <w:p w14:paraId="5DAB6C7B" w14:textId="77777777" w:rsidR="00BF2488" w:rsidRPr="00137DCF" w:rsidRDefault="00BF2488" w:rsidP="00BF2488"/>
    <w:p w14:paraId="02EB378F" w14:textId="77777777" w:rsidR="00BF2488" w:rsidRPr="00137DCF" w:rsidRDefault="00BF2488" w:rsidP="00BF2488"/>
    <w:p w14:paraId="6A05A809" w14:textId="77777777" w:rsidR="00BF2488" w:rsidRPr="00137DCF" w:rsidRDefault="00BF2488" w:rsidP="00BF2488"/>
    <w:p w14:paraId="5A39BBE3" w14:textId="77777777" w:rsidR="00BF2488" w:rsidRPr="00137DCF" w:rsidRDefault="00BF2488" w:rsidP="00BF2488"/>
    <w:p w14:paraId="41C8F396" w14:textId="77777777" w:rsidR="00BF2488" w:rsidRPr="00137DCF" w:rsidRDefault="00BF2488" w:rsidP="00BF2488"/>
    <w:p w14:paraId="72A3D3EC" w14:textId="77777777" w:rsidR="00BF2488" w:rsidRPr="00137DCF" w:rsidRDefault="00BF2488" w:rsidP="00BF2488"/>
    <w:p w14:paraId="0D0B940D" w14:textId="77777777" w:rsidR="00BF2488" w:rsidRPr="00137DCF" w:rsidRDefault="00BF2488" w:rsidP="00BF2488"/>
    <w:p w14:paraId="0E27B00A" w14:textId="77777777" w:rsidR="00BF2488" w:rsidRPr="00137DCF" w:rsidRDefault="00BF2488" w:rsidP="00BF2488"/>
    <w:p w14:paraId="60061E4C" w14:textId="77777777" w:rsidR="00BF2488" w:rsidRPr="00137DCF" w:rsidRDefault="00BF2488" w:rsidP="00BF2488"/>
    <w:p w14:paraId="44EAFD9C" w14:textId="77777777" w:rsidR="005A0F5A" w:rsidRDefault="005A0F5A" w:rsidP="00BF2488"/>
    <w:p w14:paraId="4B94D5A5" w14:textId="77777777" w:rsidR="005A0F5A" w:rsidRDefault="005A0F5A" w:rsidP="00BF2488"/>
    <w:p w14:paraId="3DEEC669" w14:textId="77777777" w:rsidR="005A0F5A" w:rsidRDefault="005A0F5A" w:rsidP="00BF2488"/>
    <w:p w14:paraId="3656B9AB" w14:textId="77777777" w:rsidR="005A0F5A" w:rsidRDefault="005A0F5A" w:rsidP="00BF2488"/>
    <w:p w14:paraId="45FB0818" w14:textId="77777777" w:rsidR="005A0F5A" w:rsidRDefault="005A0F5A" w:rsidP="00BF2488"/>
    <w:p w14:paraId="049F31CB" w14:textId="77777777" w:rsidR="005A0F5A" w:rsidRPr="00137DCF" w:rsidRDefault="005A0F5A" w:rsidP="00BF2488"/>
    <w:p w14:paraId="1CEFC3E0" w14:textId="77777777" w:rsidR="004921E5" w:rsidRPr="002C1DC5" w:rsidRDefault="004921E5" w:rsidP="008A302C">
      <w:pPr>
        <w:pStyle w:val="af1"/>
      </w:pPr>
      <w:r w:rsidRPr="002C1DC5">
        <w:rPr>
          <w:rFonts w:hint="eastAsia"/>
        </w:rPr>
        <w:t>&lt;팀</w:t>
      </w:r>
      <w:r>
        <w:rPr>
          <w:rFonts w:hint="eastAsia"/>
        </w:rPr>
        <w:t xml:space="preserve"> </w:t>
      </w:r>
      <w:r w:rsidRPr="002C1DC5">
        <w:rPr>
          <w:rFonts w:hint="eastAsia"/>
        </w:rPr>
        <w:t>명&gt;</w:t>
      </w:r>
    </w:p>
    <w:p w14:paraId="53128261" w14:textId="77777777" w:rsidR="00BF2488" w:rsidRPr="00137DCF" w:rsidRDefault="00BF2488" w:rsidP="00BF2488"/>
    <w:p w14:paraId="62486C05" w14:textId="77777777" w:rsidR="00BF2488" w:rsidRPr="00137DCF" w:rsidRDefault="00BF2488" w:rsidP="00BF2488"/>
    <w:p w14:paraId="4101652C" w14:textId="77777777" w:rsidR="00E26985" w:rsidRDefault="00616F3A" w:rsidP="00D668F3">
      <w:r w:rsidRPr="00936487">
        <w:br w:type="page"/>
      </w:r>
      <w:bookmarkStart w:id="0" w:name="[문서의_처음]"/>
      <w:bookmarkEnd w:id="0"/>
    </w:p>
    <w:p w14:paraId="4B99056E" w14:textId="77777777" w:rsidR="0051769F" w:rsidRDefault="0051769F" w:rsidP="00D668F3"/>
    <w:p w14:paraId="1299C43A" w14:textId="77777777" w:rsidR="000F729C" w:rsidRDefault="000F729C" w:rsidP="00D668F3"/>
    <w:p w14:paraId="3D74F2BA" w14:textId="77777777"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14:paraId="4DDBEF00" w14:textId="77777777"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 w14:paraId="68A10F0C" w14:textId="77777777" w:rsidTr="13CF6A0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65CF6304" w14:textId="77777777"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582F0D77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6DA0F7B5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31BCBB98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 w14:paraId="3461D779" w14:textId="77777777" w:rsidTr="13CF6A0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F2D8B6" w14:textId="4F7220AC" w:rsidR="000F729C" w:rsidRPr="00BA2195" w:rsidRDefault="13CF6A0A" w:rsidP="00D668F3">
            <w:r>
              <w:t>2023.04.12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B78278" w14:textId="0D05E19A" w:rsidR="000F729C" w:rsidRPr="00BA2195" w:rsidRDefault="13CF6A0A" w:rsidP="00D668F3">
            <w:r>
              <w:t>1.0.0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C39945" w14:textId="08CA6CD5" w:rsidR="000F729C" w:rsidRPr="00BA2195" w:rsidRDefault="13CF6A0A" w:rsidP="00D668F3">
            <w:r>
              <w:t>시스템</w:t>
            </w:r>
            <w:r>
              <w:t xml:space="preserve"> </w:t>
            </w:r>
            <w:r>
              <w:t>개요</w:t>
            </w:r>
            <w:r>
              <w:t xml:space="preserve"> </w:t>
            </w:r>
            <w:r>
              <w:t>초안</w:t>
            </w:r>
            <w:r>
              <w:t xml:space="preserve"> </w:t>
            </w:r>
            <w:r>
              <w:t>작성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62CB0E" w14:textId="382286C4" w:rsidR="000F729C" w:rsidRPr="004D74F0" w:rsidRDefault="13CF6A0A" w:rsidP="13CF6A0A">
            <w:pPr>
              <w:rPr>
                <w:rFonts w:ascii="돋움" w:eastAsia="돋움" w:hAnsi="돋움" w:cs="굴림"/>
                <w:color w:val="000000"/>
                <w:kern w:val="0"/>
              </w:rPr>
            </w:pPr>
            <w:proofErr w:type="spellStart"/>
            <w:r w:rsidRPr="13CF6A0A">
              <w:rPr>
                <w:rFonts w:ascii="돋움" w:eastAsia="돋움" w:hAnsi="돋움" w:cs="굴림"/>
                <w:color w:val="000000" w:themeColor="text1"/>
              </w:rPr>
              <w:t>이장근</w:t>
            </w:r>
            <w:proofErr w:type="spellEnd"/>
          </w:p>
        </w:tc>
      </w:tr>
      <w:tr w:rsidR="000F729C" w:rsidRPr="00BA2195" w14:paraId="34CE0A41" w14:textId="77777777" w:rsidTr="13CF6A0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EBF3C5" w14:textId="77777777" w:rsidR="000F729C" w:rsidRPr="00BA2195" w:rsidRDefault="000F729C" w:rsidP="00D668F3">
            <w:pPr>
              <w:rPr>
                <w:kern w:val="0"/>
              </w:rPr>
            </w:pP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98A12B" w14:textId="77777777" w:rsidR="000F729C" w:rsidRPr="00BA2195" w:rsidRDefault="000F729C" w:rsidP="00D668F3">
            <w:pPr>
              <w:rPr>
                <w:kern w:val="0"/>
              </w:rPr>
            </w:pP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46DB82" w14:textId="77777777" w:rsidR="000F729C" w:rsidRPr="00BA2195" w:rsidRDefault="000F729C" w:rsidP="00D668F3">
            <w:pPr>
              <w:rPr>
                <w:kern w:val="0"/>
              </w:rPr>
            </w:pP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97CC1D" w14:textId="77777777" w:rsidR="000F729C" w:rsidRPr="004D74F0" w:rsidRDefault="000F72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0F729C" w:rsidRPr="00BA2195" w14:paraId="25E1FD54" w14:textId="77777777" w:rsidTr="13CF6A0A">
        <w:trPr>
          <w:trHeight w:val="337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7BEAA2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E4A9CD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6584BE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AF38FC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 w14:paraId="2970B2BD" w14:textId="77777777" w:rsidTr="13CF6A0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AA318D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512BE8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A70637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624170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 w14:paraId="3510C91B" w14:textId="77777777" w:rsidTr="13CF6A0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8484D5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8F56C0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9CC1FA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EF996B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 w14:paraId="04531709" w14:textId="77777777" w:rsidTr="13CF6A0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3886A4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CEB114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8BF348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DB29A5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 w14:paraId="2AE5A731" w14:textId="77777777" w:rsidTr="13CF6A0A">
        <w:trPr>
          <w:trHeight w:val="365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74F8A0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6F60B5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F8BA61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5DB198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</w:tbl>
    <w:p w14:paraId="110FFD37" w14:textId="77777777" w:rsidR="00D668F3" w:rsidRDefault="000F729C" w:rsidP="00D668F3">
      <w:r>
        <w:br w:type="page"/>
      </w:r>
    </w:p>
    <w:p w14:paraId="4A0F8D13" w14:textId="77777777"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14:paraId="27C33EE3" w14:textId="77777777"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14:paraId="7D3139D5" w14:textId="77777777" w:rsidR="000C2157" w:rsidRPr="005019A4" w:rsidRDefault="00000000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453F06D6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0F1200D7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0D0E98C1" w14:textId="77777777" w:rsidR="000C2157" w:rsidRPr="005019A4" w:rsidRDefault="00000000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0BE6EF5A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26A932A3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14:paraId="33C19D1D" w14:textId="77777777" w:rsidR="000C2157" w:rsidRPr="005019A4" w:rsidRDefault="0000000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14:paraId="45CDB2EA" w14:textId="77777777" w:rsidR="000C2157" w:rsidRPr="005019A4" w:rsidRDefault="0000000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14:paraId="7EAA61DF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14:paraId="7C560B2F" w14:textId="77777777" w:rsidR="000C2157" w:rsidRPr="005019A4" w:rsidRDefault="0000000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14:paraId="33BA452D" w14:textId="77777777" w:rsidR="000C2157" w:rsidRPr="005019A4" w:rsidRDefault="0000000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14:paraId="4493DE93" w14:textId="77777777" w:rsidR="000C2157" w:rsidRPr="005019A4" w:rsidRDefault="00000000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14:paraId="6B699379" w14:textId="77777777"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14:paraId="65482945" w14:textId="77777777" w:rsidR="00121136" w:rsidRDefault="13CF6A0A" w:rsidP="004221DF">
      <w:pPr>
        <w:pStyle w:val="1"/>
      </w:pPr>
      <w:bookmarkStart w:id="4" w:name="_Toc447209002"/>
      <w:r>
        <w:lastRenderedPageBreak/>
        <w:t>시스템 개요</w:t>
      </w:r>
      <w:bookmarkEnd w:id="4"/>
    </w:p>
    <w:p w14:paraId="49DA3728" w14:textId="672EF523" w:rsidR="00FF46A0" w:rsidRPr="00FF46A0" w:rsidRDefault="00FF46A0" w:rsidP="00FF46A0"/>
    <w:p w14:paraId="42E18955" w14:textId="4D06E865" w:rsidR="00FF46A0" w:rsidRPr="00FF46A0" w:rsidRDefault="30C4244D" w:rsidP="30C4244D">
      <w:pPr>
        <w:rPr>
          <w:rFonts w:asciiTheme="minorEastAsia" w:eastAsiaTheme="minorEastAsia" w:hAnsiTheme="minorEastAsia" w:cstheme="minorEastAsia"/>
        </w:rPr>
      </w:pPr>
      <w:r>
        <w:t xml:space="preserve"> </w:t>
      </w:r>
      <w:r w:rsidRPr="30C4244D">
        <w:rPr>
          <w:rFonts w:asciiTheme="minorEastAsia" w:eastAsiaTheme="minorEastAsia" w:hAnsiTheme="minorEastAsia" w:cstheme="minorEastAsia"/>
        </w:rPr>
        <w:t>살면서 병렬적으로 일을 처리해야 하거나 짧은 기간 안에 많은 작업에 대응해야 하는 상황이 발생하곤 한다. 이때, 할 일들을 정확히 파악하고 있지 않으면 해야 하는 작업들을 잊어버리거나 일정에 맞추지 못한다. 이와 같은 문제들을 해결하기 위한 애플리케이션이다.</w:t>
      </w:r>
    </w:p>
    <w:p w14:paraId="58F3F35F" w14:textId="0AD432DE" w:rsidR="00FF46A0" w:rsidRPr="00FF46A0" w:rsidRDefault="13CF6A0A" w:rsidP="13CF6A0A">
      <w:pPr>
        <w:rPr>
          <w:rFonts w:asciiTheme="minorEastAsia" w:eastAsiaTheme="minorEastAsia" w:hAnsiTheme="minorEastAsia" w:cstheme="minorEastAsia"/>
        </w:rPr>
      </w:pPr>
      <w:r w:rsidRPr="13CF6A0A">
        <w:rPr>
          <w:rFonts w:asciiTheme="minorEastAsia" w:eastAsiaTheme="minorEastAsia" w:hAnsiTheme="minorEastAsia" w:cstheme="minorEastAsia"/>
        </w:rPr>
        <w:t xml:space="preserve"> </w:t>
      </w:r>
    </w:p>
    <w:p w14:paraId="348327FE" w14:textId="5B130101" w:rsidR="00FF46A0" w:rsidRPr="00FF46A0" w:rsidRDefault="13CF6A0A" w:rsidP="13CF6A0A">
      <w:pPr>
        <w:rPr>
          <w:rFonts w:asciiTheme="minorEastAsia" w:eastAsiaTheme="minorEastAsia" w:hAnsiTheme="minorEastAsia" w:cstheme="minorEastAsia"/>
        </w:rPr>
      </w:pPr>
      <w:r w:rsidRPr="13CF6A0A">
        <w:rPr>
          <w:rFonts w:asciiTheme="minorEastAsia" w:eastAsiaTheme="minorEastAsia" w:hAnsiTheme="minorEastAsia" w:cstheme="minorEastAsia"/>
        </w:rPr>
        <w:t xml:space="preserve"> 개발하고자 하는 할 일 목록 애플리케이션은 사용자가 개인적인 일정과 작업을 관리할 수 있는 애플리케이션으로, 사용자의 일상적인 업무와 개인적인 일들을 보다 효율적으로 관리하고, 작업의 우선순위와 마감일을 설정 및 관리할 수 있으며, 알림 기능을 제공해 작업을 일정에 맞게 완료할 수 있도록 사용자 돕는 애플리케이션이다.</w:t>
      </w:r>
    </w:p>
    <w:p w14:paraId="08F4B8BE" w14:textId="27DC7FDB" w:rsidR="00FF46A0" w:rsidRPr="00FF46A0" w:rsidRDefault="00FF46A0" w:rsidP="13CF6A0A">
      <w:pPr>
        <w:rPr>
          <w:rFonts w:asciiTheme="minorEastAsia" w:eastAsiaTheme="minorEastAsia" w:hAnsiTheme="minorEastAsia" w:cstheme="minorEastAsia"/>
        </w:rPr>
      </w:pPr>
    </w:p>
    <w:p w14:paraId="1F72F646" w14:textId="3E35678F" w:rsidR="00FF46A0" w:rsidRPr="00FF46A0" w:rsidRDefault="13CF6A0A" w:rsidP="13CF6A0A">
      <w:pPr>
        <w:rPr>
          <w:rFonts w:asciiTheme="minorEastAsia" w:eastAsiaTheme="minorEastAsia" w:hAnsiTheme="minorEastAsia" w:cstheme="minorEastAsia"/>
        </w:rPr>
      </w:pPr>
      <w:r w:rsidRPr="13CF6A0A">
        <w:rPr>
          <w:rFonts w:asciiTheme="minorEastAsia" w:eastAsiaTheme="minorEastAsia" w:hAnsiTheme="minorEastAsia" w:cstheme="minorEastAsia"/>
        </w:rPr>
        <w:t xml:space="preserve"> 이 애플리케이션은 여러 개의 목록 생성, 목록에 작업 추가, 작업 삭제, 편집, 정렬, 완료 작업 열람, 작업 알림 등의 기능을 제공한다. 애플리케이션을 통해 할 일을 추가하고 수정하여 최신 상태를 유지하며, 우선순위와 마감일을 확인함으로써 중요한 작업을 우선적으로 처리해 작업 효율성을 향상시킬 수 있다. 또한 할 일 목록 애플리케이션은 작업의 상태를 확인할 수 있는 기능을 제공한다. 완료된 작업은 완료 상태로 표시되어 확인할 수 있고, 마감일이 지난 작업을 확인해 미완료된 작업을 즉시 처리할 수 있도록 한다. 애플리케이션은 마감일을 설정하고 알림을 받을 수 있는 기능을 제공하여, 사용자가 일정을 효과적으로 관리할 수 있도록 도와준다.   </w:t>
      </w:r>
    </w:p>
    <w:p w14:paraId="34029D35" w14:textId="54009152" w:rsidR="13CF6A0A" w:rsidRDefault="13CF6A0A" w:rsidP="13CF6A0A"/>
    <w:p w14:paraId="0F697F56" w14:textId="55074FDC" w:rsidR="13CF6A0A" w:rsidRDefault="13CF6A0A" w:rsidP="13CF6A0A"/>
    <w:p w14:paraId="54D0F837" w14:textId="60250DEA" w:rsidR="13CF6A0A" w:rsidRDefault="13CF6A0A" w:rsidP="13CF6A0A">
      <w:bookmarkStart w:id="5" w:name="_Toc287096150"/>
    </w:p>
    <w:p w14:paraId="2104502B" w14:textId="77777777" w:rsidR="004E1CC0" w:rsidRDefault="004E1CC0" w:rsidP="13CF6A0A"/>
    <w:p w14:paraId="15E43B83" w14:textId="77777777" w:rsidR="004E1CC0" w:rsidRDefault="004E1CC0" w:rsidP="13CF6A0A"/>
    <w:p w14:paraId="7C726D21" w14:textId="77777777" w:rsidR="004E1CC0" w:rsidRDefault="004E1CC0" w:rsidP="13CF6A0A"/>
    <w:p w14:paraId="5DE126CD" w14:textId="77777777" w:rsidR="004E1CC0" w:rsidRDefault="004E1CC0" w:rsidP="13CF6A0A"/>
    <w:p w14:paraId="3E557C0A" w14:textId="77777777" w:rsidR="004E1CC0" w:rsidRDefault="004E1CC0" w:rsidP="13CF6A0A"/>
    <w:p w14:paraId="462766ED" w14:textId="77777777" w:rsidR="004E1CC0" w:rsidRDefault="004E1CC0" w:rsidP="13CF6A0A"/>
    <w:p w14:paraId="669FC24F" w14:textId="77777777" w:rsidR="004E1CC0" w:rsidRDefault="004E1CC0" w:rsidP="13CF6A0A"/>
    <w:p w14:paraId="18AB6950" w14:textId="77777777" w:rsidR="004E1CC0" w:rsidRDefault="004E1CC0" w:rsidP="13CF6A0A"/>
    <w:p w14:paraId="107BE0FA" w14:textId="77777777" w:rsidR="004E1CC0" w:rsidRDefault="004E1CC0" w:rsidP="13CF6A0A"/>
    <w:p w14:paraId="4C310FEF" w14:textId="77777777" w:rsidR="004E1CC0" w:rsidRDefault="004E1CC0" w:rsidP="13CF6A0A"/>
    <w:p w14:paraId="0435CADB" w14:textId="77777777" w:rsidR="004E1CC0" w:rsidRDefault="004E1CC0" w:rsidP="13CF6A0A"/>
    <w:p w14:paraId="14FA727B" w14:textId="77777777" w:rsidR="001630AB" w:rsidRDefault="00AC6F6C" w:rsidP="004221DF">
      <w:pPr>
        <w:pStyle w:val="1"/>
      </w:pPr>
      <w:bookmarkStart w:id="6" w:name="_Toc447209003"/>
      <w:r>
        <w:rPr>
          <w:rFonts w:hint="eastAsia"/>
        </w:rPr>
        <w:lastRenderedPageBreak/>
        <w:t>사용자 분석</w:t>
      </w:r>
      <w:bookmarkEnd w:id="5"/>
      <w:bookmarkEnd w:id="6"/>
    </w:p>
    <w:p w14:paraId="5DAD836C" w14:textId="77777777" w:rsidR="0017696D" w:rsidRPr="0017696D" w:rsidRDefault="0017696D" w:rsidP="0017696D">
      <w:pPr>
        <w:pStyle w:val="2"/>
      </w:pPr>
      <w:bookmarkStart w:id="7" w:name="_Toc44720900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7"/>
    </w:p>
    <w:p w14:paraId="6BB9E253" w14:textId="77777777" w:rsidR="00EF53CF" w:rsidRPr="00E917F3" w:rsidRDefault="00EF53CF" w:rsidP="00EF53C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3"/>
        <w:gridCol w:w="5893"/>
      </w:tblGrid>
      <w:tr w:rsidR="00EF53CF" w:rsidRPr="00BA2195" w14:paraId="40637E48" w14:textId="77777777" w:rsidTr="00EF53CF">
        <w:tc>
          <w:tcPr>
            <w:tcW w:w="2482" w:type="dxa"/>
            <w:shd w:val="clear" w:color="auto" w:fill="CCCCCC"/>
          </w:tcPr>
          <w:p w14:paraId="473206F9" w14:textId="77777777" w:rsidR="00EF53CF" w:rsidRPr="00EF53CF" w:rsidRDefault="00EF53CF" w:rsidP="005A4497">
            <w:pPr>
              <w:pStyle w:val="af"/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042" w:type="dxa"/>
            <w:shd w:val="clear" w:color="auto" w:fill="CCCCCC"/>
          </w:tcPr>
          <w:p w14:paraId="10944B34" w14:textId="77777777"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14:paraId="1280E1D6" w14:textId="77777777" w:rsidTr="00EF53CF">
        <w:tc>
          <w:tcPr>
            <w:tcW w:w="2482" w:type="dxa"/>
          </w:tcPr>
          <w:p w14:paraId="7B64B6DE" w14:textId="5A735975" w:rsidR="00EF53CF" w:rsidRPr="00FF46A0" w:rsidRDefault="00F759B5" w:rsidP="00EF53CF">
            <w:pPr>
              <w:jc w:val="center"/>
              <w:rPr>
                <w:rStyle w:val="ae"/>
              </w:rPr>
            </w:pPr>
            <w:r w:rsidRPr="00F759B5">
              <w:rPr>
                <w:rStyle w:val="ae"/>
                <w:rFonts w:hint="eastAsia"/>
                <w:color w:val="000000" w:themeColor="text1"/>
              </w:rPr>
              <w:t>사용자</w:t>
            </w:r>
          </w:p>
        </w:tc>
        <w:tc>
          <w:tcPr>
            <w:tcW w:w="6042" w:type="dxa"/>
          </w:tcPr>
          <w:p w14:paraId="089F80EB" w14:textId="744DD1A1" w:rsidR="00FF46A0" w:rsidRPr="00F759B5" w:rsidRDefault="004E1CC0" w:rsidP="00C22C37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T</w:t>
            </w:r>
            <w:r>
              <w:rPr>
                <w:rStyle w:val="ae"/>
                <w:color w:val="000000" w:themeColor="text1"/>
              </w:rPr>
              <w:t>ODO</w:t>
            </w:r>
            <w:proofErr w:type="spellStart"/>
            <w:r>
              <w:rPr>
                <w:rStyle w:val="ae"/>
                <w:rFonts w:hint="eastAsia"/>
                <w:color w:val="000000" w:themeColor="text1"/>
              </w:rPr>
              <w:t>를</w:t>
            </w:r>
            <w:proofErr w:type="spellEnd"/>
            <w:r w:rsidR="00F759B5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F759B5">
              <w:rPr>
                <w:rStyle w:val="ae"/>
                <w:rFonts w:hint="eastAsia"/>
                <w:color w:val="000000" w:themeColor="text1"/>
              </w:rPr>
              <w:t>사용하는</w:t>
            </w:r>
            <w:r w:rsidR="00F759B5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F759B5">
              <w:rPr>
                <w:rStyle w:val="ae"/>
                <w:rFonts w:hint="eastAsia"/>
                <w:color w:val="000000" w:themeColor="text1"/>
              </w:rPr>
              <w:t>사용자</w:t>
            </w:r>
          </w:p>
        </w:tc>
      </w:tr>
      <w:tr w:rsidR="00EF53CF" w:rsidRPr="00BA2195" w14:paraId="23DE523C" w14:textId="77777777" w:rsidTr="00EF53CF">
        <w:tc>
          <w:tcPr>
            <w:tcW w:w="2482" w:type="dxa"/>
          </w:tcPr>
          <w:p w14:paraId="52E56223" w14:textId="297964AC" w:rsidR="00EF53CF" w:rsidRPr="00EF53CF" w:rsidRDefault="004E1CC0" w:rsidP="00EF53CF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</w:t>
            </w:r>
          </w:p>
        </w:tc>
        <w:tc>
          <w:tcPr>
            <w:tcW w:w="6042" w:type="dxa"/>
          </w:tcPr>
          <w:p w14:paraId="07547A01" w14:textId="1EB1796B" w:rsidR="00EF53CF" w:rsidRPr="00EF53CF" w:rsidRDefault="004E1CC0" w:rsidP="0052318A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 가입 이후 어플리케이션을 사용하는 사람</w:t>
            </w:r>
          </w:p>
        </w:tc>
      </w:tr>
      <w:tr w:rsidR="00EF53CF" w:rsidRPr="00BA2195" w14:paraId="5043CB0F" w14:textId="77777777" w:rsidTr="00EF53CF">
        <w:tc>
          <w:tcPr>
            <w:tcW w:w="2482" w:type="dxa"/>
          </w:tcPr>
          <w:p w14:paraId="07459315" w14:textId="041786D3" w:rsidR="00EF53CF" w:rsidRPr="00EF53CF" w:rsidRDefault="004E1CC0" w:rsidP="00EF53CF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비회원</w:t>
            </w:r>
          </w:p>
        </w:tc>
        <w:tc>
          <w:tcPr>
            <w:tcW w:w="6042" w:type="dxa"/>
          </w:tcPr>
          <w:p w14:paraId="6537F28F" w14:textId="2E1B2784" w:rsidR="00EF53CF" w:rsidRPr="00EF53CF" w:rsidRDefault="004E1CC0" w:rsidP="0052318A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 가입을 하지 않고 어플리케이션을 사용하는 사람</w:t>
            </w:r>
          </w:p>
        </w:tc>
      </w:tr>
      <w:tr w:rsidR="00EF53CF" w:rsidRPr="00BA2195" w14:paraId="6DFB9E20" w14:textId="77777777" w:rsidTr="00EF53CF">
        <w:tc>
          <w:tcPr>
            <w:tcW w:w="2482" w:type="dxa"/>
          </w:tcPr>
          <w:p w14:paraId="70DF9E56" w14:textId="77777777"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14:paraId="44E871BC" w14:textId="77777777"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14:paraId="144A5D23" w14:textId="77777777" w:rsidTr="00EF53CF">
        <w:tc>
          <w:tcPr>
            <w:tcW w:w="2482" w:type="dxa"/>
          </w:tcPr>
          <w:p w14:paraId="738610EB" w14:textId="77777777"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14:paraId="637805D2" w14:textId="77777777"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14:paraId="463F29E8" w14:textId="77777777" w:rsidTr="00EF53CF">
        <w:tc>
          <w:tcPr>
            <w:tcW w:w="2482" w:type="dxa"/>
          </w:tcPr>
          <w:p w14:paraId="3B7B4B86" w14:textId="77777777"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14:paraId="3A0FF5F2" w14:textId="77777777"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14:paraId="5630AD66" w14:textId="77777777" w:rsidTr="00EF53CF">
        <w:tc>
          <w:tcPr>
            <w:tcW w:w="2482" w:type="dxa"/>
          </w:tcPr>
          <w:p w14:paraId="61829076" w14:textId="77777777"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14:paraId="2BA226A1" w14:textId="77777777"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14:paraId="17AD93B2" w14:textId="77777777" w:rsidTr="00EF53CF">
        <w:tc>
          <w:tcPr>
            <w:tcW w:w="2482" w:type="dxa"/>
          </w:tcPr>
          <w:p w14:paraId="0DE4B5B7" w14:textId="688B2E87"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14:paraId="66204FF1" w14:textId="77777777"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14:paraId="2DBF0D7D" w14:textId="77777777" w:rsidTr="00EF53CF">
        <w:tc>
          <w:tcPr>
            <w:tcW w:w="2482" w:type="dxa"/>
          </w:tcPr>
          <w:p w14:paraId="6B62F1B3" w14:textId="77777777"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14:paraId="02F2C34E" w14:textId="77777777"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</w:tbl>
    <w:p w14:paraId="680A4E5D" w14:textId="77777777" w:rsidR="00EF53CF" w:rsidRDefault="00EF53CF" w:rsidP="00EF53CF"/>
    <w:p w14:paraId="2AC5C162" w14:textId="77777777" w:rsidR="0052318A" w:rsidRDefault="00E917F3" w:rsidP="0017696D">
      <w:pPr>
        <w:pStyle w:val="2"/>
      </w:pPr>
      <w:bookmarkStart w:id="8" w:name="_Toc287096152"/>
      <w:bookmarkStart w:id="9" w:name="_Toc447209005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8"/>
      <w:bookmarkEnd w:id="9"/>
    </w:p>
    <w:p w14:paraId="5274CB48" w14:textId="77777777" w:rsidR="004E1CC0" w:rsidRPr="004E1CC0" w:rsidRDefault="004E1CC0" w:rsidP="004E1CC0">
      <w:pPr>
        <w:ind w:left="800"/>
      </w:pPr>
    </w:p>
    <w:p w14:paraId="7194DBDC" w14:textId="2EFEA3B1" w:rsidR="00FF46A0" w:rsidRDefault="00FF46A0" w:rsidP="00FF46A0">
      <w:pPr>
        <w:jc w:val="center"/>
      </w:pPr>
    </w:p>
    <w:p w14:paraId="769D0D3C" w14:textId="70902B4F" w:rsidR="004221DF" w:rsidRDefault="004E1CC0" w:rsidP="004E1CC0">
      <w:pPr>
        <w:jc w:val="center"/>
      </w:pPr>
      <w:r>
        <w:rPr>
          <w:noProof/>
        </w:rPr>
        <w:drawing>
          <wp:inline distT="0" distB="0" distL="0" distR="0" wp14:anchorId="65DA5E86" wp14:editId="07C407B7">
            <wp:extent cx="1480457" cy="2204089"/>
            <wp:effectExtent l="0" t="0" r="5715" b="5715"/>
            <wp:docPr id="7" name="그림 7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도표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820" cy="22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1DF">
        <w:br w:type="page"/>
      </w:r>
    </w:p>
    <w:p w14:paraId="562C933A" w14:textId="77777777" w:rsidR="00BE571A" w:rsidRDefault="00416A4D" w:rsidP="004221DF">
      <w:pPr>
        <w:pStyle w:val="1"/>
      </w:pPr>
      <w:bookmarkStart w:id="10" w:name="_Toc447209006"/>
      <w:r>
        <w:rPr>
          <w:rFonts w:hint="eastAsia"/>
        </w:rPr>
        <w:lastRenderedPageBreak/>
        <w:t>요구사항 분석</w:t>
      </w:r>
      <w:bookmarkEnd w:id="10"/>
    </w:p>
    <w:p w14:paraId="27B5ADA8" w14:textId="77777777" w:rsidR="000C2157" w:rsidRDefault="000C2157" w:rsidP="005A219F">
      <w:pPr>
        <w:pStyle w:val="2"/>
      </w:pPr>
      <w:bookmarkStart w:id="11" w:name="_Toc447209007"/>
      <w:bookmarkStart w:id="12" w:name="_Toc287096155"/>
      <w:r>
        <w:rPr>
          <w:rFonts w:hint="eastAsia"/>
        </w:rPr>
        <w:t>고객 기능 요구사항</w:t>
      </w:r>
      <w:bookmarkEnd w:id="11"/>
    </w:p>
    <w:p w14:paraId="54CD245A" w14:textId="77777777" w:rsidR="000C2157" w:rsidRPr="005A219F" w:rsidRDefault="000C2157" w:rsidP="005A219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C2157" w:rsidRPr="00BA2195" w14:paraId="07E9D450" w14:textId="77777777" w:rsidTr="0003407A">
        <w:tc>
          <w:tcPr>
            <w:tcW w:w="8524" w:type="dxa"/>
          </w:tcPr>
          <w:p w14:paraId="4676B143" w14:textId="77777777" w:rsidR="000C2157" w:rsidRPr="003A2AF1" w:rsidRDefault="000C2157" w:rsidP="0003407A">
            <w:pPr>
              <w:rPr>
                <w:color w:val="C00000"/>
              </w:rPr>
            </w:pPr>
            <w:r>
              <w:rPr>
                <w:rStyle w:val="ae"/>
                <w:rFonts w:hint="eastAsia"/>
              </w:rPr>
              <w:t>고객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기반으로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개발에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관련된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여러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가지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기능적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나열한다</w:t>
            </w:r>
            <w:r>
              <w:rPr>
                <w:rStyle w:val="ae"/>
                <w:rFonts w:hint="eastAsia"/>
              </w:rPr>
              <w:t>.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1231BE67" w14:textId="77777777" w:rsidR="000C2157" w:rsidRPr="0003407A" w:rsidRDefault="000C2157" w:rsidP="00440DE6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D54A11" w14:paraId="02C8A28F" w14:textId="77777777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14:paraId="454134D1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14:paraId="5B07596A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14:paraId="49BA53CE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0D5114" w:rsidRPr="00D54A11" w14:paraId="787AC952" w14:textId="77777777" w:rsidTr="0003407A">
        <w:trPr>
          <w:trHeight w:val="338"/>
        </w:trPr>
        <w:tc>
          <w:tcPr>
            <w:tcW w:w="1490" w:type="dxa"/>
          </w:tcPr>
          <w:p w14:paraId="5464D635" w14:textId="01A79F0A" w:rsidR="000D5114" w:rsidRDefault="000D5114" w:rsidP="000D5114">
            <w:pPr>
              <w:jc w:val="center"/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작업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리스트</w:t>
            </w:r>
          </w:p>
        </w:tc>
        <w:tc>
          <w:tcPr>
            <w:tcW w:w="6095" w:type="dxa"/>
          </w:tcPr>
          <w:p w14:paraId="3B7A81D3" w14:textId="7F5DD411" w:rsidR="000D5114" w:rsidRDefault="000D5114" w:rsidP="000D5114">
            <w:pPr>
              <w:jc w:val="center"/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생성된 작업 목록을 화면에서 확인할 수 있다.</w:t>
            </w:r>
            <w:r w:rsidR="00F0405B">
              <w:rPr>
                <w:rFonts w:ascii="돋움" w:eastAsia="돋움" w:hAnsi="돋움"/>
              </w:rPr>
              <w:t xml:space="preserve"> </w:t>
            </w:r>
            <w:r w:rsidR="00F0405B">
              <w:rPr>
                <w:rFonts w:ascii="돋움" w:eastAsia="돋움" w:hAnsi="돋움" w:hint="eastAsia"/>
              </w:rPr>
              <w:t>이 리스트는 완료되지 않은 작업,</w:t>
            </w:r>
            <w:r w:rsidR="00F0405B">
              <w:rPr>
                <w:rFonts w:ascii="돋움" w:eastAsia="돋움" w:hAnsi="돋움"/>
              </w:rPr>
              <w:t xml:space="preserve"> </w:t>
            </w:r>
            <w:r w:rsidR="00F0405B">
              <w:rPr>
                <w:rFonts w:ascii="돋움" w:eastAsia="돋움" w:hAnsi="돋움" w:hint="eastAsia"/>
              </w:rPr>
              <w:t>완료된 작업,</w:t>
            </w:r>
            <w:r w:rsidR="00F0405B">
              <w:rPr>
                <w:rFonts w:ascii="돋움" w:eastAsia="돋움" w:hAnsi="돋움"/>
              </w:rPr>
              <w:t xml:space="preserve"> </w:t>
            </w:r>
            <w:r w:rsidR="00F0405B">
              <w:rPr>
                <w:rFonts w:ascii="돋움" w:eastAsia="돋움" w:hAnsi="돋움" w:hint="eastAsia"/>
              </w:rPr>
              <w:t>작업 폴더 모두를 포함한다.</w:t>
            </w:r>
            <w:r w:rsidR="00F0405B">
              <w:rPr>
                <w:rFonts w:ascii="돋움" w:eastAsia="돋움" w:hAnsi="돋움"/>
              </w:rPr>
              <w:t xml:space="preserve"> </w:t>
            </w:r>
            <w:r w:rsidR="00F0405B">
              <w:rPr>
                <w:rFonts w:ascii="돋움" w:eastAsia="돋움" w:hAnsi="돋움" w:hint="eastAsia"/>
              </w:rPr>
              <w:t>이 때 작업 폴더를 클릭하면 작업 폴더 안의 작업을 볼 수 있다.</w:t>
            </w:r>
          </w:p>
        </w:tc>
        <w:tc>
          <w:tcPr>
            <w:tcW w:w="898" w:type="dxa"/>
          </w:tcPr>
          <w:p w14:paraId="65D35BEF" w14:textId="77777777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</w:p>
        </w:tc>
      </w:tr>
      <w:tr w:rsidR="00F0405B" w:rsidRPr="00D54A11" w14:paraId="2A901ADC" w14:textId="77777777" w:rsidTr="0003407A">
        <w:trPr>
          <w:trHeight w:val="338"/>
        </w:trPr>
        <w:tc>
          <w:tcPr>
            <w:tcW w:w="1490" w:type="dxa"/>
          </w:tcPr>
          <w:p w14:paraId="14B2D14C" w14:textId="5599FF21" w:rsidR="00F0405B" w:rsidRDefault="00F0405B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완료된 작업 리스트</w:t>
            </w:r>
          </w:p>
        </w:tc>
        <w:tc>
          <w:tcPr>
            <w:tcW w:w="6095" w:type="dxa"/>
          </w:tcPr>
          <w:p w14:paraId="2B14140C" w14:textId="2AA61E09" w:rsidR="00F0405B" w:rsidRDefault="00F0405B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완료상태의 작업을 화면에서 확인할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완료된 작업,</w:t>
            </w:r>
            <w:r>
              <w:rPr>
                <w:rFonts w:ascii="돋움" w:eastAsia="돋움" w:hAnsi="돋움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</w:rPr>
              <w:t>작업폴더로</w:t>
            </w:r>
            <w:proofErr w:type="spellEnd"/>
            <w:r>
              <w:rPr>
                <w:rFonts w:ascii="돋움" w:eastAsia="돋움" w:hAnsi="돋움" w:hint="eastAsia"/>
              </w:rPr>
              <w:t xml:space="preserve"> 구성되며,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폴더를 클릭하면 작업 폴더 안의 완료된 작업을 볼 수 있다.</w:t>
            </w:r>
            <w:r>
              <w:rPr>
                <w:rFonts w:ascii="돋움" w:eastAsia="돋움" w:hAnsi="돋움"/>
              </w:rPr>
              <w:t xml:space="preserve"> </w:t>
            </w:r>
          </w:p>
        </w:tc>
        <w:tc>
          <w:tcPr>
            <w:tcW w:w="898" w:type="dxa"/>
          </w:tcPr>
          <w:p w14:paraId="3C51D61E" w14:textId="77777777" w:rsidR="00F0405B" w:rsidRPr="00D54A11" w:rsidRDefault="00F0405B" w:rsidP="000D5114">
            <w:pPr>
              <w:jc w:val="center"/>
              <w:rPr>
                <w:rFonts w:ascii="돋움" w:eastAsia="돋움" w:hAnsi="돋움"/>
              </w:rPr>
            </w:pPr>
          </w:p>
        </w:tc>
      </w:tr>
      <w:tr w:rsidR="00F0405B" w:rsidRPr="00D54A11" w14:paraId="614070C7" w14:textId="77777777" w:rsidTr="0003407A">
        <w:trPr>
          <w:trHeight w:val="338"/>
        </w:trPr>
        <w:tc>
          <w:tcPr>
            <w:tcW w:w="1490" w:type="dxa"/>
          </w:tcPr>
          <w:p w14:paraId="5C63BA58" w14:textId="75E88C29" w:rsidR="00F0405B" w:rsidRDefault="00F0405B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정렬</w:t>
            </w:r>
          </w:p>
        </w:tc>
        <w:tc>
          <w:tcPr>
            <w:tcW w:w="6095" w:type="dxa"/>
          </w:tcPr>
          <w:p w14:paraId="78F0A89E" w14:textId="03AD6956" w:rsidR="00F0405B" w:rsidRDefault="00F0405B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리스트와 완료된 작업 리스트 페이지에서 사용할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우선순위,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생성일,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이름순 등으로 정렬할 수 있다.</w:t>
            </w:r>
          </w:p>
        </w:tc>
        <w:tc>
          <w:tcPr>
            <w:tcW w:w="898" w:type="dxa"/>
          </w:tcPr>
          <w:p w14:paraId="4381AFC2" w14:textId="77777777" w:rsidR="00F0405B" w:rsidRPr="00D54A11" w:rsidRDefault="00F0405B" w:rsidP="000D5114">
            <w:pPr>
              <w:jc w:val="center"/>
              <w:rPr>
                <w:rFonts w:ascii="돋움" w:eastAsia="돋움" w:hAnsi="돋움"/>
              </w:rPr>
            </w:pPr>
          </w:p>
        </w:tc>
      </w:tr>
      <w:tr w:rsidR="000D5114" w:rsidRPr="00D54A11" w14:paraId="30D7AA69" w14:textId="77777777" w:rsidTr="0003407A">
        <w:trPr>
          <w:trHeight w:val="338"/>
        </w:trPr>
        <w:tc>
          <w:tcPr>
            <w:tcW w:w="1490" w:type="dxa"/>
          </w:tcPr>
          <w:p w14:paraId="7196D064" w14:textId="5D14EE4E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생성</w:t>
            </w:r>
          </w:p>
        </w:tc>
        <w:tc>
          <w:tcPr>
            <w:tcW w:w="6095" w:type="dxa"/>
          </w:tcPr>
          <w:p w14:paraId="34FF1C98" w14:textId="61300B5B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리스트 화면에서 +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버튼을 눌러 작업을 생성할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작업의 내용은 최대 </w:t>
            </w:r>
            <w:r>
              <w:rPr>
                <w:rFonts w:ascii="돋움" w:eastAsia="돋움" w:hAnsi="돋움"/>
              </w:rPr>
              <w:t>100</w:t>
            </w:r>
            <w:r>
              <w:rPr>
                <w:rFonts w:ascii="돋움" w:eastAsia="돋움" w:hAnsi="돋움" w:hint="eastAsia"/>
              </w:rPr>
              <w:t>자로 한다.</w:t>
            </w:r>
            <w:r>
              <w:rPr>
                <w:rFonts w:ascii="돋움" w:eastAsia="돋움" w:hAnsi="돋움"/>
              </w:rPr>
              <w:t xml:space="preserve"> </w:t>
            </w:r>
            <w:r w:rsidR="00F0405B">
              <w:rPr>
                <w:rFonts w:ascii="돋움" w:eastAsia="돋움" w:hAnsi="돋움" w:hint="eastAsia"/>
              </w:rPr>
              <w:t>작업은 작업의 이름,</w:t>
            </w:r>
            <w:r w:rsidR="00F0405B">
              <w:rPr>
                <w:rFonts w:ascii="돋움" w:eastAsia="돋움" w:hAnsi="돋움"/>
              </w:rPr>
              <w:t xml:space="preserve"> </w:t>
            </w:r>
            <w:r w:rsidR="00F0405B">
              <w:rPr>
                <w:rFonts w:ascii="돋움" w:eastAsia="돋움" w:hAnsi="돋움" w:hint="eastAsia"/>
              </w:rPr>
              <w:t>내용,</w:t>
            </w:r>
            <w:r w:rsidR="00F0405B">
              <w:rPr>
                <w:rFonts w:ascii="돋움" w:eastAsia="돋움" w:hAnsi="돋움"/>
              </w:rPr>
              <w:t xml:space="preserve"> </w:t>
            </w:r>
            <w:r w:rsidR="00F0405B">
              <w:rPr>
                <w:rFonts w:ascii="돋움" w:eastAsia="돋움" w:hAnsi="돋움" w:hint="eastAsia"/>
              </w:rPr>
              <w:t>마감일,</w:t>
            </w:r>
            <w:r w:rsidR="00F0405B">
              <w:rPr>
                <w:rFonts w:ascii="돋움" w:eastAsia="돋움" w:hAnsi="돋움"/>
              </w:rPr>
              <w:t xml:space="preserve"> </w:t>
            </w:r>
            <w:r w:rsidR="00F0405B">
              <w:rPr>
                <w:rFonts w:ascii="돋움" w:eastAsia="돋움" w:hAnsi="돋움" w:hint="eastAsia"/>
              </w:rPr>
              <w:t>생성일, 완료일로 구성된다.</w:t>
            </w:r>
          </w:p>
        </w:tc>
        <w:tc>
          <w:tcPr>
            <w:tcW w:w="898" w:type="dxa"/>
          </w:tcPr>
          <w:p w14:paraId="6D072C0D" w14:textId="77777777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</w:p>
        </w:tc>
      </w:tr>
      <w:tr w:rsidR="000D5114" w:rsidRPr="00D54A11" w14:paraId="5B08B5D1" w14:textId="77777777" w:rsidTr="0003407A">
        <w:trPr>
          <w:trHeight w:val="338"/>
        </w:trPr>
        <w:tc>
          <w:tcPr>
            <w:tcW w:w="1490" w:type="dxa"/>
          </w:tcPr>
          <w:p w14:paraId="16DEB4AB" w14:textId="655337F0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수정</w:t>
            </w:r>
          </w:p>
        </w:tc>
        <w:tc>
          <w:tcPr>
            <w:tcW w:w="6095" w:type="dxa"/>
          </w:tcPr>
          <w:p w14:paraId="0AD9C6F4" w14:textId="14F5B4B8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작업 리스트 화면에서 </w:t>
            </w:r>
            <w:r w:rsidR="00F0405B">
              <w:rPr>
                <w:rFonts w:ascii="돋움" w:eastAsia="돋움" w:hAnsi="돋움" w:hint="eastAsia"/>
              </w:rPr>
              <w:t xml:space="preserve">작업의 </w:t>
            </w:r>
            <w:r>
              <w:rPr>
                <w:rFonts w:ascii="돋움" w:eastAsia="돋움" w:hAnsi="돋움" w:hint="eastAsia"/>
              </w:rPr>
              <w:t>내용을 수정할 수 있다.</w:t>
            </w:r>
          </w:p>
        </w:tc>
        <w:tc>
          <w:tcPr>
            <w:tcW w:w="898" w:type="dxa"/>
          </w:tcPr>
          <w:p w14:paraId="4B1F511A" w14:textId="77777777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</w:p>
        </w:tc>
      </w:tr>
      <w:tr w:rsidR="00F0405B" w:rsidRPr="00D54A11" w14:paraId="5B0CC430" w14:textId="77777777" w:rsidTr="0003407A">
        <w:trPr>
          <w:trHeight w:val="338"/>
        </w:trPr>
        <w:tc>
          <w:tcPr>
            <w:tcW w:w="1490" w:type="dxa"/>
          </w:tcPr>
          <w:p w14:paraId="7B8AF4A9" w14:textId="61EFC847" w:rsidR="00F0405B" w:rsidRDefault="00F0405B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완료</w:t>
            </w:r>
          </w:p>
        </w:tc>
        <w:tc>
          <w:tcPr>
            <w:tcW w:w="6095" w:type="dxa"/>
          </w:tcPr>
          <w:p w14:paraId="1CD9004A" w14:textId="7CFAAB34" w:rsidR="00F0405B" w:rsidRPr="00F0405B" w:rsidRDefault="00F0405B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리스트 화면에서 작업을 완료상태로 바꿀 수 있다.</w:t>
            </w:r>
          </w:p>
        </w:tc>
        <w:tc>
          <w:tcPr>
            <w:tcW w:w="898" w:type="dxa"/>
          </w:tcPr>
          <w:p w14:paraId="4BECEB54" w14:textId="77777777" w:rsidR="00F0405B" w:rsidRPr="00D54A11" w:rsidRDefault="00F0405B" w:rsidP="000D5114">
            <w:pPr>
              <w:jc w:val="center"/>
              <w:rPr>
                <w:rFonts w:ascii="돋움" w:eastAsia="돋움" w:hAnsi="돋움"/>
              </w:rPr>
            </w:pPr>
          </w:p>
        </w:tc>
      </w:tr>
      <w:tr w:rsidR="000D5114" w:rsidRPr="00D54A11" w14:paraId="65F9C3DC" w14:textId="77777777" w:rsidTr="0003407A">
        <w:trPr>
          <w:trHeight w:val="338"/>
        </w:trPr>
        <w:tc>
          <w:tcPr>
            <w:tcW w:w="1490" w:type="dxa"/>
          </w:tcPr>
          <w:p w14:paraId="5023141B" w14:textId="72FD4170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삭제</w:t>
            </w:r>
          </w:p>
        </w:tc>
        <w:tc>
          <w:tcPr>
            <w:tcW w:w="6095" w:type="dxa"/>
          </w:tcPr>
          <w:p w14:paraId="1F3B1409" w14:textId="262A403E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쓰레기통 버튼을 눌러 작업을 삭제할 수 있다.</w:t>
            </w:r>
          </w:p>
        </w:tc>
        <w:tc>
          <w:tcPr>
            <w:tcW w:w="898" w:type="dxa"/>
          </w:tcPr>
          <w:p w14:paraId="562C75D1" w14:textId="77777777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</w:p>
        </w:tc>
      </w:tr>
      <w:tr w:rsidR="000D5114" w:rsidRPr="00D54A11" w14:paraId="3A07279F" w14:textId="77777777" w:rsidTr="0003407A">
        <w:trPr>
          <w:trHeight w:val="338"/>
        </w:trPr>
        <w:tc>
          <w:tcPr>
            <w:tcW w:w="1490" w:type="dxa"/>
          </w:tcPr>
          <w:p w14:paraId="31A1FCC2" w14:textId="75800535" w:rsidR="000D5114" w:rsidRDefault="000D5114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폴더 생성</w:t>
            </w:r>
          </w:p>
        </w:tc>
        <w:tc>
          <w:tcPr>
            <w:tcW w:w="6095" w:type="dxa"/>
          </w:tcPr>
          <w:p w14:paraId="2E6A6BE1" w14:textId="0EC2A381" w:rsidR="000D5114" w:rsidRDefault="003271D6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작업 리스트 화면에서 폴더 생성 버튼을 눌러 </w:t>
            </w:r>
            <w:r w:rsidR="000D5114">
              <w:rPr>
                <w:rFonts w:ascii="돋움" w:eastAsia="돋움" w:hAnsi="돋움" w:hint="eastAsia"/>
              </w:rPr>
              <w:t>작업 폴더를 생성할 수 있다.</w:t>
            </w:r>
            <w:r w:rsidR="000D5114">
              <w:rPr>
                <w:rFonts w:ascii="돋움" w:eastAsia="돋움" w:hAnsi="돋움"/>
              </w:rPr>
              <w:t xml:space="preserve"> </w:t>
            </w:r>
            <w:r w:rsidR="000D5114">
              <w:rPr>
                <w:rFonts w:ascii="돋움" w:eastAsia="돋움" w:hAnsi="돋움" w:hint="eastAsia"/>
              </w:rPr>
              <w:t>작업 폴더는 각각의 이름을 가지게 되며,</w:t>
            </w:r>
            <w:r w:rsidR="000D5114">
              <w:rPr>
                <w:rFonts w:ascii="돋움" w:eastAsia="돋움" w:hAnsi="돋움"/>
              </w:rPr>
              <w:t xml:space="preserve"> </w:t>
            </w:r>
            <w:r w:rsidR="000D5114">
              <w:rPr>
                <w:rFonts w:ascii="돋움" w:eastAsia="돋움" w:hAnsi="돋움" w:hint="eastAsia"/>
              </w:rPr>
              <w:t xml:space="preserve">최대 </w:t>
            </w:r>
            <w:r w:rsidR="000D5114">
              <w:rPr>
                <w:rFonts w:ascii="돋움" w:eastAsia="돋움" w:hAnsi="돋움"/>
              </w:rPr>
              <w:t>100</w:t>
            </w:r>
            <w:r w:rsidR="000D5114">
              <w:rPr>
                <w:rFonts w:ascii="돋움" w:eastAsia="돋움" w:hAnsi="돋움" w:hint="eastAsia"/>
              </w:rPr>
              <w:t>자로 한다.</w:t>
            </w:r>
            <w:r w:rsidR="000D5114">
              <w:rPr>
                <w:rFonts w:ascii="돋움" w:eastAsia="돋움" w:hAnsi="돋움"/>
              </w:rPr>
              <w:t xml:space="preserve"> </w:t>
            </w:r>
            <w:r w:rsidR="000D5114">
              <w:rPr>
                <w:rFonts w:ascii="돋움" w:eastAsia="돋움" w:hAnsi="돋움" w:hint="eastAsia"/>
              </w:rPr>
              <w:t>작업 폴더 안에는 사용자가 작업을 추가하거나 기존에 존재하던 작업을 폴더로 이동할 수 있다.</w:t>
            </w:r>
          </w:p>
        </w:tc>
        <w:tc>
          <w:tcPr>
            <w:tcW w:w="898" w:type="dxa"/>
          </w:tcPr>
          <w:p w14:paraId="43B96291" w14:textId="77777777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</w:p>
        </w:tc>
      </w:tr>
      <w:tr w:rsidR="000D5114" w:rsidRPr="00D54A11" w14:paraId="2E88DF25" w14:textId="77777777" w:rsidTr="0003407A">
        <w:trPr>
          <w:trHeight w:val="338"/>
        </w:trPr>
        <w:tc>
          <w:tcPr>
            <w:tcW w:w="1490" w:type="dxa"/>
          </w:tcPr>
          <w:p w14:paraId="749AFE83" w14:textId="1BFB764C" w:rsidR="000D5114" w:rsidRDefault="000D5114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폴더 삭제</w:t>
            </w:r>
          </w:p>
        </w:tc>
        <w:tc>
          <w:tcPr>
            <w:tcW w:w="6095" w:type="dxa"/>
          </w:tcPr>
          <w:p w14:paraId="7922E9E3" w14:textId="18C3D54C" w:rsidR="000D5114" w:rsidRPr="000D5114" w:rsidRDefault="000D5114" w:rsidP="000D5114">
            <w:pPr>
              <w:jc w:val="center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</w:rPr>
              <w:t>작업폴더</w:t>
            </w:r>
            <w:proofErr w:type="spellEnd"/>
            <w:r>
              <w:rPr>
                <w:rFonts w:ascii="돋움" w:eastAsia="돋움" w:hAnsi="돋움" w:hint="eastAsia"/>
              </w:rPr>
              <w:t xml:space="preserve"> 옆 </w:t>
            </w:r>
            <w:r>
              <w:rPr>
                <w:rFonts w:ascii="돋움" w:eastAsia="돋움" w:hAnsi="돋움"/>
              </w:rPr>
              <w:t xml:space="preserve">– </w:t>
            </w:r>
            <w:r>
              <w:rPr>
                <w:rFonts w:ascii="돋움" w:eastAsia="돋움" w:hAnsi="돋움" w:hint="eastAsia"/>
              </w:rPr>
              <w:t>버튼을 클릭하여 작업 폴더를 삭제할 수 있다.</w:t>
            </w:r>
            <w:r>
              <w:rPr>
                <w:rFonts w:ascii="돋움" w:eastAsia="돋움" w:hAnsi="돋움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</w:rPr>
              <w:t>작업폴더를</w:t>
            </w:r>
            <w:proofErr w:type="spellEnd"/>
            <w:r>
              <w:rPr>
                <w:rFonts w:ascii="돋움" w:eastAsia="돋움" w:hAnsi="돋움" w:hint="eastAsia"/>
              </w:rPr>
              <w:t xml:space="preserve"> 삭제할 때 </w:t>
            </w:r>
            <w:proofErr w:type="spellStart"/>
            <w:r>
              <w:rPr>
                <w:rFonts w:ascii="돋움" w:eastAsia="돋움" w:hAnsi="돋움" w:hint="eastAsia"/>
              </w:rPr>
              <w:t>작업폴더</w:t>
            </w:r>
            <w:proofErr w:type="spellEnd"/>
            <w:r>
              <w:rPr>
                <w:rFonts w:ascii="돋움" w:eastAsia="돋움" w:hAnsi="돋움" w:hint="eastAsia"/>
              </w:rPr>
              <w:t xml:space="preserve"> 안에 작업이 </w:t>
            </w:r>
            <w:proofErr w:type="spellStart"/>
            <w:r>
              <w:rPr>
                <w:rFonts w:ascii="돋움" w:eastAsia="돋움" w:hAnsi="돋움" w:hint="eastAsia"/>
              </w:rPr>
              <w:t>들어있다면</w:t>
            </w:r>
            <w:proofErr w:type="spellEnd"/>
            <w:r>
              <w:rPr>
                <w:rFonts w:ascii="돋움" w:eastAsia="돋움" w:hAnsi="돋움" w:hint="eastAsia"/>
              </w:rPr>
              <w:t xml:space="preserve"> 안에 있는 작업을 같이 삭제할지 확인하는 메시지를 출력하고,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예 버튼을 클릭하면 </w:t>
            </w:r>
            <w:proofErr w:type="spellStart"/>
            <w:r>
              <w:rPr>
                <w:rFonts w:ascii="돋움" w:eastAsia="돋움" w:hAnsi="돋움" w:hint="eastAsia"/>
              </w:rPr>
              <w:t>작업폴더와</w:t>
            </w:r>
            <w:proofErr w:type="spellEnd"/>
            <w:r>
              <w:rPr>
                <w:rFonts w:ascii="돋움" w:eastAsia="돋움" w:hAnsi="돋움" w:hint="eastAsia"/>
              </w:rPr>
              <w:t xml:space="preserve"> 그 안의 작업을 삭제한다.</w:t>
            </w:r>
            <w:r>
              <w:rPr>
                <w:rFonts w:ascii="돋움" w:eastAsia="돋움" w:hAnsi="돋움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</w:rPr>
              <w:t>아니오</w:t>
            </w:r>
            <w:proofErr w:type="spellEnd"/>
            <w:r>
              <w:rPr>
                <w:rFonts w:ascii="돋움" w:eastAsia="돋움" w:hAnsi="돋움" w:hint="eastAsia"/>
              </w:rPr>
              <w:t xml:space="preserve"> 버튼을 누르면 </w:t>
            </w:r>
            <w:r>
              <w:rPr>
                <w:rFonts w:ascii="돋움" w:eastAsia="돋움" w:hAnsi="돋움"/>
              </w:rPr>
              <w:t xml:space="preserve">– </w:t>
            </w:r>
            <w:r>
              <w:rPr>
                <w:rFonts w:ascii="돋움" w:eastAsia="돋움" w:hAnsi="돋움" w:hint="eastAsia"/>
              </w:rPr>
              <w:t xml:space="preserve">버튼을 누르기 전으로 </w:t>
            </w:r>
            <w:proofErr w:type="spellStart"/>
            <w:r>
              <w:rPr>
                <w:rFonts w:ascii="돋움" w:eastAsia="돋움" w:hAnsi="돋움" w:hint="eastAsia"/>
              </w:rPr>
              <w:t>롤백한다</w:t>
            </w:r>
            <w:proofErr w:type="spellEnd"/>
            <w:r>
              <w:rPr>
                <w:rFonts w:ascii="돋움" w:eastAsia="돋움" w:hAnsi="돋움" w:hint="eastAsia"/>
              </w:rPr>
              <w:t>.</w:t>
            </w:r>
          </w:p>
        </w:tc>
        <w:tc>
          <w:tcPr>
            <w:tcW w:w="898" w:type="dxa"/>
          </w:tcPr>
          <w:p w14:paraId="4B73A4DF" w14:textId="77777777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</w:p>
        </w:tc>
      </w:tr>
      <w:tr w:rsidR="000D5114" w:rsidRPr="00D54A11" w14:paraId="6A54D50A" w14:textId="77777777" w:rsidTr="0003407A">
        <w:trPr>
          <w:trHeight w:val="338"/>
        </w:trPr>
        <w:tc>
          <w:tcPr>
            <w:tcW w:w="1490" w:type="dxa"/>
          </w:tcPr>
          <w:p w14:paraId="595836F1" w14:textId="3437975E" w:rsidR="000D5114" w:rsidRDefault="000D5114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폴더 수정</w:t>
            </w:r>
          </w:p>
        </w:tc>
        <w:tc>
          <w:tcPr>
            <w:tcW w:w="6095" w:type="dxa"/>
          </w:tcPr>
          <w:p w14:paraId="2840AC3F" w14:textId="58DA3540" w:rsidR="000D5114" w:rsidRDefault="000D5114" w:rsidP="000D5114">
            <w:pPr>
              <w:jc w:val="center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</w:rPr>
              <w:t>작업폴더의</w:t>
            </w:r>
            <w:proofErr w:type="spellEnd"/>
            <w:r>
              <w:rPr>
                <w:rFonts w:ascii="돋움" w:eastAsia="돋움" w:hAnsi="돋움" w:hint="eastAsia"/>
              </w:rPr>
              <w:t xml:space="preserve"> 이름을 </w:t>
            </w:r>
            <w:proofErr w:type="spellStart"/>
            <w:r w:rsidR="003271D6">
              <w:rPr>
                <w:rFonts w:ascii="돋움" w:eastAsia="돋움" w:hAnsi="돋움" w:hint="eastAsia"/>
              </w:rPr>
              <w:t>더블</w:t>
            </w:r>
            <w:r>
              <w:rPr>
                <w:rFonts w:ascii="돋움" w:eastAsia="돋움" w:hAnsi="돋움" w:hint="eastAsia"/>
              </w:rPr>
              <w:t>클릭하여</w:t>
            </w:r>
            <w:proofErr w:type="spellEnd"/>
            <w:r>
              <w:rPr>
                <w:rFonts w:ascii="돋움" w:eastAsia="돋움" w:hAnsi="돋움" w:hint="eastAsia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</w:rPr>
              <w:t>작업폴더의</w:t>
            </w:r>
            <w:proofErr w:type="spellEnd"/>
            <w:r>
              <w:rPr>
                <w:rFonts w:ascii="돋움" w:eastAsia="돋움" w:hAnsi="돋움" w:hint="eastAsia"/>
              </w:rPr>
              <w:t xml:space="preserve"> 이름을 수정할 수 있다.</w:t>
            </w:r>
            <w:r>
              <w:rPr>
                <w:rFonts w:ascii="돋움" w:eastAsia="돋움" w:hAnsi="돋움"/>
              </w:rPr>
              <w:t xml:space="preserve"> </w:t>
            </w:r>
          </w:p>
        </w:tc>
        <w:tc>
          <w:tcPr>
            <w:tcW w:w="898" w:type="dxa"/>
          </w:tcPr>
          <w:p w14:paraId="541CA78E" w14:textId="77777777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</w:p>
        </w:tc>
      </w:tr>
      <w:tr w:rsidR="00F0405B" w:rsidRPr="00D54A11" w14:paraId="05949CFA" w14:textId="77777777" w:rsidTr="0003407A">
        <w:trPr>
          <w:trHeight w:val="338"/>
        </w:trPr>
        <w:tc>
          <w:tcPr>
            <w:tcW w:w="1490" w:type="dxa"/>
          </w:tcPr>
          <w:p w14:paraId="50634FEE" w14:textId="7BE4B7F7" w:rsidR="00F0405B" w:rsidRDefault="00F0405B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폴더 안</w:t>
            </w:r>
            <w:r>
              <w:rPr>
                <w:rFonts w:ascii="돋움" w:eastAsia="돋움" w:hAnsi="돋움" w:hint="eastAsia"/>
              </w:rPr>
              <w:lastRenderedPageBreak/>
              <w:t>에서 작업 생성</w:t>
            </w:r>
          </w:p>
        </w:tc>
        <w:tc>
          <w:tcPr>
            <w:tcW w:w="6095" w:type="dxa"/>
          </w:tcPr>
          <w:p w14:paraId="0CFE362E" w14:textId="284DAC7F" w:rsidR="00F0405B" w:rsidRDefault="00F0405B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lastRenderedPageBreak/>
              <w:t>작업 폴더의 작업 리스트 화면에서 +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버튼을 눌러 작업을 생성</w:t>
            </w:r>
            <w:r>
              <w:rPr>
                <w:rFonts w:ascii="돋움" w:eastAsia="돋움" w:hAnsi="돋움" w:hint="eastAsia"/>
              </w:rPr>
              <w:lastRenderedPageBreak/>
              <w:t>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작업의 내용은 최대 </w:t>
            </w:r>
            <w:r>
              <w:rPr>
                <w:rFonts w:ascii="돋움" w:eastAsia="돋움" w:hAnsi="돋움"/>
              </w:rPr>
              <w:t>100</w:t>
            </w:r>
            <w:r>
              <w:rPr>
                <w:rFonts w:ascii="돋움" w:eastAsia="돋움" w:hAnsi="돋움" w:hint="eastAsia"/>
              </w:rPr>
              <w:t>자로 한다.</w:t>
            </w:r>
          </w:p>
        </w:tc>
        <w:tc>
          <w:tcPr>
            <w:tcW w:w="898" w:type="dxa"/>
          </w:tcPr>
          <w:p w14:paraId="0F713896" w14:textId="77777777" w:rsidR="00F0405B" w:rsidRPr="00D54A11" w:rsidRDefault="00F0405B" w:rsidP="000D5114">
            <w:pPr>
              <w:jc w:val="center"/>
              <w:rPr>
                <w:rFonts w:ascii="돋움" w:eastAsia="돋움" w:hAnsi="돋움"/>
              </w:rPr>
            </w:pPr>
          </w:p>
        </w:tc>
      </w:tr>
      <w:tr w:rsidR="000D5114" w:rsidRPr="00D54A11" w14:paraId="664355AD" w14:textId="77777777" w:rsidTr="0003407A">
        <w:trPr>
          <w:trHeight w:val="338"/>
        </w:trPr>
        <w:tc>
          <w:tcPr>
            <w:tcW w:w="1490" w:type="dxa"/>
          </w:tcPr>
          <w:p w14:paraId="1A965116" w14:textId="39E692B3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회원가입</w:t>
            </w:r>
          </w:p>
        </w:tc>
        <w:tc>
          <w:tcPr>
            <w:tcW w:w="6095" w:type="dxa"/>
          </w:tcPr>
          <w:p w14:paraId="7DF4E37C" w14:textId="2769ABDC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어플리케이션에 회원가입하고,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생성된 계정을 이용해 작업 목록에 접근하고 수정할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이미 회원가입 된 회원이라면 이미 가입된 회원이라는 메시지를 출력하고 로그인 화면을 출력한다.</w:t>
            </w:r>
          </w:p>
        </w:tc>
        <w:tc>
          <w:tcPr>
            <w:tcW w:w="898" w:type="dxa"/>
          </w:tcPr>
          <w:p w14:paraId="44FB30F8" w14:textId="77777777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</w:p>
        </w:tc>
      </w:tr>
      <w:tr w:rsidR="000D5114" w:rsidRPr="00D54A11" w14:paraId="1DA6542E" w14:textId="77777777" w:rsidTr="0003407A">
        <w:trPr>
          <w:trHeight w:val="353"/>
        </w:trPr>
        <w:tc>
          <w:tcPr>
            <w:tcW w:w="1490" w:type="dxa"/>
          </w:tcPr>
          <w:p w14:paraId="3041E394" w14:textId="5E24881A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</w:t>
            </w:r>
          </w:p>
        </w:tc>
        <w:tc>
          <w:tcPr>
            <w:tcW w:w="6095" w:type="dxa"/>
          </w:tcPr>
          <w:p w14:paraId="722B00AE" w14:textId="7E295BFD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어플리케이션에 로그인 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아이디나 비밀번호가 </w:t>
            </w:r>
            <w:proofErr w:type="spellStart"/>
            <w:r>
              <w:rPr>
                <w:rFonts w:ascii="돋움" w:eastAsia="돋움" w:hAnsi="돋움" w:hint="eastAsia"/>
              </w:rPr>
              <w:t>틀리다면</w:t>
            </w:r>
            <w:proofErr w:type="spellEnd"/>
            <w:r>
              <w:rPr>
                <w:rFonts w:ascii="돋움" w:eastAsia="돋움" w:hAnsi="돋움" w:hint="eastAsia"/>
              </w:rPr>
              <w:t xml:space="preserve"> 아이디나 비밀번호를 다시 한번 확인해달라는 메시지를 출력한다.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로그인에 성공할 경우 작업 리스트 화면으로 이동한다.</w:t>
            </w:r>
          </w:p>
        </w:tc>
        <w:tc>
          <w:tcPr>
            <w:tcW w:w="898" w:type="dxa"/>
          </w:tcPr>
          <w:p w14:paraId="42C6D796" w14:textId="77777777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</w:p>
        </w:tc>
      </w:tr>
      <w:tr w:rsidR="000D5114" w:rsidRPr="00D54A11" w14:paraId="2E6A80C2" w14:textId="77777777" w:rsidTr="0003407A">
        <w:trPr>
          <w:trHeight w:val="353"/>
        </w:trPr>
        <w:tc>
          <w:tcPr>
            <w:tcW w:w="1490" w:type="dxa"/>
          </w:tcPr>
          <w:p w14:paraId="1F215028" w14:textId="3D6F23D1" w:rsidR="000D5114" w:rsidRDefault="000D5114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로그아웃</w:t>
            </w:r>
          </w:p>
        </w:tc>
        <w:tc>
          <w:tcPr>
            <w:tcW w:w="6095" w:type="dxa"/>
          </w:tcPr>
          <w:p w14:paraId="5C0CDD34" w14:textId="68723037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어플리케이션에서 로그아웃 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로그아웃 버튼을 클릭하여 수행되며,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로그아웃 </w:t>
            </w:r>
            <w:proofErr w:type="spellStart"/>
            <w:r>
              <w:rPr>
                <w:rFonts w:ascii="돋움" w:eastAsia="돋움" w:hAnsi="돋움" w:hint="eastAsia"/>
              </w:rPr>
              <w:t>성공시</w:t>
            </w:r>
            <w:proofErr w:type="spellEnd"/>
            <w:r>
              <w:rPr>
                <w:rFonts w:ascii="돋움" w:eastAsia="돋움" w:hAnsi="돋움" w:hint="eastAsia"/>
              </w:rPr>
              <w:t xml:space="preserve"> 로그인 화면으로 이동한다.</w:t>
            </w:r>
          </w:p>
        </w:tc>
        <w:tc>
          <w:tcPr>
            <w:tcW w:w="898" w:type="dxa"/>
          </w:tcPr>
          <w:p w14:paraId="748F0973" w14:textId="77777777" w:rsidR="000D5114" w:rsidRPr="00D54A11" w:rsidRDefault="000D5114" w:rsidP="000D5114">
            <w:pPr>
              <w:jc w:val="center"/>
              <w:rPr>
                <w:rFonts w:ascii="돋움" w:eastAsia="돋움" w:hAnsi="돋움"/>
              </w:rPr>
            </w:pPr>
          </w:p>
        </w:tc>
      </w:tr>
      <w:tr w:rsidR="00F0405B" w:rsidRPr="00D54A11" w14:paraId="5AC55200" w14:textId="77777777" w:rsidTr="0003407A">
        <w:trPr>
          <w:trHeight w:val="353"/>
        </w:trPr>
        <w:tc>
          <w:tcPr>
            <w:tcW w:w="1490" w:type="dxa"/>
          </w:tcPr>
          <w:p w14:paraId="44EEBBD7" w14:textId="4F4BFF96" w:rsidR="00F0405B" w:rsidRDefault="00F0405B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알림</w:t>
            </w:r>
          </w:p>
        </w:tc>
        <w:tc>
          <w:tcPr>
            <w:tcW w:w="6095" w:type="dxa"/>
          </w:tcPr>
          <w:p w14:paraId="15A8F7F5" w14:textId="142645CE" w:rsidR="00F0405B" w:rsidRDefault="00F0405B" w:rsidP="000D5114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작업에 대한 알림을 생성한다.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마감일이 하루 남은 작업에 대해 알림을 띄워준다.</w:t>
            </w:r>
          </w:p>
        </w:tc>
        <w:tc>
          <w:tcPr>
            <w:tcW w:w="898" w:type="dxa"/>
          </w:tcPr>
          <w:p w14:paraId="0E3D251C" w14:textId="77777777" w:rsidR="00F0405B" w:rsidRPr="00D54A11" w:rsidRDefault="00F0405B" w:rsidP="000D5114">
            <w:pPr>
              <w:jc w:val="center"/>
              <w:rPr>
                <w:rFonts w:ascii="돋움" w:eastAsia="돋움" w:hAnsi="돋움"/>
              </w:rPr>
            </w:pPr>
          </w:p>
        </w:tc>
      </w:tr>
    </w:tbl>
    <w:p w14:paraId="6E1831B3" w14:textId="77777777" w:rsidR="000C2157" w:rsidRDefault="000C2157" w:rsidP="00440DE6"/>
    <w:p w14:paraId="54E11D2A" w14:textId="77777777" w:rsidR="000C2157" w:rsidRDefault="000C2157" w:rsidP="00440DE6"/>
    <w:p w14:paraId="31126E5D" w14:textId="77777777" w:rsidR="000C2157" w:rsidRDefault="000C2157" w:rsidP="00440DE6"/>
    <w:p w14:paraId="2DE403A5" w14:textId="77777777" w:rsidR="000C2157" w:rsidRDefault="000C2157" w:rsidP="00440DE6"/>
    <w:p w14:paraId="62431CDC" w14:textId="77777777" w:rsidR="000C2157" w:rsidRDefault="000C2157" w:rsidP="00440DE6"/>
    <w:p w14:paraId="49E398E2" w14:textId="77777777" w:rsidR="000C2157" w:rsidRDefault="000C2157" w:rsidP="00440DE6"/>
    <w:p w14:paraId="16287F21" w14:textId="77777777" w:rsidR="000C2157" w:rsidRDefault="000C2157" w:rsidP="00440DE6"/>
    <w:p w14:paraId="5BE93A62" w14:textId="77777777" w:rsidR="000C2157" w:rsidRDefault="000C2157" w:rsidP="00440DE6"/>
    <w:p w14:paraId="384BA73E" w14:textId="77777777" w:rsidR="000C2157" w:rsidRDefault="000C2157" w:rsidP="00440DE6"/>
    <w:p w14:paraId="34B3F2EB" w14:textId="77777777" w:rsidR="000C2157" w:rsidRDefault="000C2157" w:rsidP="00440DE6"/>
    <w:p w14:paraId="7D34F5C7" w14:textId="77777777" w:rsidR="000C2157" w:rsidRDefault="000C2157" w:rsidP="00440DE6"/>
    <w:p w14:paraId="0B4020A7" w14:textId="77777777" w:rsidR="000C2157" w:rsidRDefault="000C2157" w:rsidP="00440DE6"/>
    <w:p w14:paraId="1D7B270A" w14:textId="77777777" w:rsidR="000C2157" w:rsidRPr="00440DE6" w:rsidRDefault="000C2157" w:rsidP="00440DE6">
      <w:r>
        <w:br w:type="page"/>
      </w:r>
    </w:p>
    <w:p w14:paraId="1DFEF720" w14:textId="77777777" w:rsidR="00BE571A" w:rsidRDefault="000C2157" w:rsidP="005A219F">
      <w:pPr>
        <w:pStyle w:val="2"/>
      </w:pPr>
      <w:bookmarkStart w:id="13" w:name="_Toc447209008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  <w:bookmarkEnd w:id="12"/>
      <w:bookmarkEnd w:id="13"/>
    </w:p>
    <w:p w14:paraId="4F904CB7" w14:textId="77777777" w:rsidR="00357453" w:rsidRDefault="00357453" w:rsidP="00357453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4497" w:rsidRPr="00BA2195" w14:paraId="2C05351C" w14:textId="77777777" w:rsidTr="00BA2195">
        <w:tc>
          <w:tcPr>
            <w:tcW w:w="8524" w:type="dxa"/>
          </w:tcPr>
          <w:p w14:paraId="3E649F68" w14:textId="77777777" w:rsidR="005A4497" w:rsidRPr="00BA2195" w:rsidRDefault="005A4497" w:rsidP="005A4497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시스템이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제공하는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나열한다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고유</w:t>
            </w:r>
            <w:r w:rsidRPr="00BA2195">
              <w:rPr>
                <w:rStyle w:val="ae"/>
                <w:rFonts w:hint="eastAsia"/>
              </w:rPr>
              <w:t xml:space="preserve"> ID</w:t>
            </w:r>
            <w:proofErr w:type="spellStart"/>
            <w:r w:rsidRPr="00BA2195">
              <w:rPr>
                <w:rStyle w:val="ae"/>
                <w:rFonts w:hint="eastAsia"/>
              </w:rPr>
              <w:t>를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부여하고</w:t>
            </w:r>
            <w:r w:rsidR="003A2AF1">
              <w:rPr>
                <w:rStyle w:val="ae"/>
                <w:rFonts w:hint="eastAsia"/>
              </w:rPr>
              <w:t>,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순위를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고려한다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  <w:p w14:paraId="5A705FDE" w14:textId="77777777" w:rsidR="005A4497" w:rsidRPr="003A2AF1" w:rsidRDefault="005A4497" w:rsidP="00420E54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 xml:space="preserve">Tip1)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순위는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내에서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판단한다</w:t>
            </w:r>
            <w:r w:rsidR="00420E54" w:rsidRPr="00BA2195">
              <w:rPr>
                <w:rStyle w:val="ae"/>
                <w:rFonts w:hint="eastAsia"/>
              </w:rPr>
              <w:t xml:space="preserve">. </w:t>
            </w:r>
            <w:r w:rsidR="00420E54" w:rsidRPr="00BA2195">
              <w:rPr>
                <w:rStyle w:val="ae"/>
                <w:rFonts w:hint="eastAsia"/>
              </w:rPr>
              <w:t>쉬운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어려운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위험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요소가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많은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등을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본다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06971CD3" w14:textId="77777777" w:rsidR="005A4497" w:rsidRDefault="005A4497" w:rsidP="00357453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3A2AF1" w:rsidRPr="00D54A11" w14:paraId="79E61705" w14:textId="77777777" w:rsidTr="0003407A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14:paraId="0A970367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14:paraId="37BAFFE1" w14:textId="77777777" w:rsidR="003A2AF1" w:rsidRPr="00D54A11" w:rsidRDefault="003A2AF1" w:rsidP="005A4497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14:paraId="6BEB8149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14:paraId="0DFE6FF2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14:paraId="6EE9BC55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3A2AF1" w:rsidRPr="00D54A11" w14:paraId="2F7CD3AE" w14:textId="77777777" w:rsidTr="0003407A">
        <w:trPr>
          <w:trHeight w:val="356"/>
        </w:trPr>
        <w:tc>
          <w:tcPr>
            <w:tcW w:w="1335" w:type="dxa"/>
          </w:tcPr>
          <w:p w14:paraId="7EB98CD4" w14:textId="77777777" w:rsidR="003A2AF1" w:rsidRPr="007E70C2" w:rsidRDefault="0003407A" w:rsidP="00D54A11">
            <w:pPr>
              <w:jc w:val="center"/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UC001</w:t>
            </w:r>
          </w:p>
        </w:tc>
        <w:tc>
          <w:tcPr>
            <w:tcW w:w="1714" w:type="dxa"/>
          </w:tcPr>
          <w:p w14:paraId="7EFBC5BE" w14:textId="77777777" w:rsidR="003A2AF1" w:rsidRPr="007E70C2" w:rsidRDefault="0003407A" w:rsidP="00D54A11">
            <w:pPr>
              <w:jc w:val="center"/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공인인증서</w:t>
            </w:r>
          </w:p>
          <w:p w14:paraId="0775147C" w14:textId="77777777" w:rsidR="0003407A" w:rsidRPr="007E70C2" w:rsidRDefault="0003407A" w:rsidP="00D54A11">
            <w:pPr>
              <w:jc w:val="center"/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로그인을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한다</w:t>
            </w:r>
          </w:p>
        </w:tc>
        <w:tc>
          <w:tcPr>
            <w:tcW w:w="4360" w:type="dxa"/>
          </w:tcPr>
          <w:p w14:paraId="3766884C" w14:textId="77777777" w:rsidR="003A2AF1" w:rsidRPr="007E70C2" w:rsidRDefault="007E70C2" w:rsidP="00342162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스마트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뱅킹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프로그램을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사용하기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위해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사전에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기기에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등록해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놓은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공인인증서로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로그인을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한다</w:t>
            </w:r>
            <w:r w:rsidRPr="007E70C2">
              <w:rPr>
                <w:rStyle w:val="ae"/>
                <w:rFonts w:hint="eastAsia"/>
              </w:rPr>
              <w:t>.</w:t>
            </w:r>
          </w:p>
        </w:tc>
        <w:tc>
          <w:tcPr>
            <w:tcW w:w="1076" w:type="dxa"/>
          </w:tcPr>
          <w:p w14:paraId="649841BE" w14:textId="77777777" w:rsidR="003A2AF1" w:rsidRPr="007E70C2" w:rsidRDefault="007E70C2" w:rsidP="00D54A1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1</w:t>
            </w:r>
          </w:p>
        </w:tc>
      </w:tr>
      <w:tr w:rsidR="003A2AF1" w:rsidRPr="00D54A11" w14:paraId="2A1F701D" w14:textId="77777777" w:rsidTr="0003407A">
        <w:trPr>
          <w:trHeight w:val="356"/>
        </w:trPr>
        <w:tc>
          <w:tcPr>
            <w:tcW w:w="1335" w:type="dxa"/>
          </w:tcPr>
          <w:p w14:paraId="03EFCA41" w14:textId="77777777"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714" w:type="dxa"/>
          </w:tcPr>
          <w:p w14:paraId="5F96A722" w14:textId="77777777"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4360" w:type="dxa"/>
          </w:tcPr>
          <w:p w14:paraId="5B95CD12" w14:textId="77777777" w:rsidR="003A2AF1" w:rsidRPr="00BA2195" w:rsidRDefault="003A2AF1" w:rsidP="00342162"/>
        </w:tc>
        <w:tc>
          <w:tcPr>
            <w:tcW w:w="1076" w:type="dxa"/>
          </w:tcPr>
          <w:p w14:paraId="5220BBB2" w14:textId="77777777"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</w:tr>
      <w:tr w:rsidR="003A2AF1" w:rsidRPr="00D54A11" w14:paraId="13CB595B" w14:textId="77777777" w:rsidTr="0003407A">
        <w:trPr>
          <w:trHeight w:val="356"/>
        </w:trPr>
        <w:tc>
          <w:tcPr>
            <w:tcW w:w="1335" w:type="dxa"/>
          </w:tcPr>
          <w:p w14:paraId="6D9C8D39" w14:textId="77777777"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714" w:type="dxa"/>
          </w:tcPr>
          <w:p w14:paraId="675E05EE" w14:textId="77777777"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4360" w:type="dxa"/>
          </w:tcPr>
          <w:p w14:paraId="2FC17F8B" w14:textId="77777777" w:rsidR="003A2AF1" w:rsidRPr="00BA2195" w:rsidRDefault="003A2AF1" w:rsidP="00342162"/>
        </w:tc>
        <w:tc>
          <w:tcPr>
            <w:tcW w:w="1076" w:type="dxa"/>
          </w:tcPr>
          <w:p w14:paraId="0A4F7224" w14:textId="77777777"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</w:tr>
      <w:tr w:rsidR="003A2AF1" w:rsidRPr="00D54A11" w14:paraId="5AE48A43" w14:textId="77777777" w:rsidTr="0003407A">
        <w:trPr>
          <w:trHeight w:val="356"/>
        </w:trPr>
        <w:tc>
          <w:tcPr>
            <w:tcW w:w="1335" w:type="dxa"/>
          </w:tcPr>
          <w:p w14:paraId="50F40DEB" w14:textId="77777777"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714" w:type="dxa"/>
          </w:tcPr>
          <w:p w14:paraId="77A52294" w14:textId="77777777"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4360" w:type="dxa"/>
          </w:tcPr>
          <w:p w14:paraId="007DCDA8" w14:textId="77777777" w:rsidR="003A2AF1" w:rsidRPr="00BA2195" w:rsidRDefault="003A2AF1" w:rsidP="00342162"/>
        </w:tc>
        <w:tc>
          <w:tcPr>
            <w:tcW w:w="1076" w:type="dxa"/>
          </w:tcPr>
          <w:p w14:paraId="450EA2D7" w14:textId="77777777"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</w:tr>
      <w:tr w:rsidR="003A2AF1" w:rsidRPr="00D54A11" w14:paraId="3DD355C9" w14:textId="77777777" w:rsidTr="0003407A">
        <w:trPr>
          <w:trHeight w:val="356"/>
        </w:trPr>
        <w:tc>
          <w:tcPr>
            <w:tcW w:w="1335" w:type="dxa"/>
          </w:tcPr>
          <w:p w14:paraId="1A81F0B1" w14:textId="77777777"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714" w:type="dxa"/>
          </w:tcPr>
          <w:p w14:paraId="717AAFBA" w14:textId="77777777"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4360" w:type="dxa"/>
          </w:tcPr>
          <w:p w14:paraId="56EE48EE" w14:textId="77777777" w:rsidR="003A2AF1" w:rsidRPr="00BA2195" w:rsidRDefault="003A2AF1" w:rsidP="00342162"/>
        </w:tc>
        <w:tc>
          <w:tcPr>
            <w:tcW w:w="1076" w:type="dxa"/>
          </w:tcPr>
          <w:p w14:paraId="2908EB2C" w14:textId="77777777"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</w:tr>
      <w:tr w:rsidR="003A2AF1" w:rsidRPr="00D54A11" w14:paraId="121FD38A" w14:textId="77777777" w:rsidTr="0003407A">
        <w:trPr>
          <w:trHeight w:val="356"/>
        </w:trPr>
        <w:tc>
          <w:tcPr>
            <w:tcW w:w="1335" w:type="dxa"/>
          </w:tcPr>
          <w:p w14:paraId="1FE2DD96" w14:textId="77777777"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714" w:type="dxa"/>
          </w:tcPr>
          <w:p w14:paraId="27357532" w14:textId="77777777"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4360" w:type="dxa"/>
          </w:tcPr>
          <w:p w14:paraId="07F023C8" w14:textId="77777777" w:rsidR="003A2AF1" w:rsidRPr="00BA2195" w:rsidRDefault="003A2AF1" w:rsidP="00342162"/>
        </w:tc>
        <w:tc>
          <w:tcPr>
            <w:tcW w:w="1076" w:type="dxa"/>
          </w:tcPr>
          <w:p w14:paraId="4BDB5498" w14:textId="77777777"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</w:tr>
      <w:tr w:rsidR="003A2AF1" w:rsidRPr="00D54A11" w14:paraId="2916C19D" w14:textId="77777777" w:rsidTr="0003407A">
        <w:trPr>
          <w:trHeight w:val="372"/>
        </w:trPr>
        <w:tc>
          <w:tcPr>
            <w:tcW w:w="1335" w:type="dxa"/>
          </w:tcPr>
          <w:p w14:paraId="74869460" w14:textId="77777777"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714" w:type="dxa"/>
          </w:tcPr>
          <w:p w14:paraId="187F57B8" w14:textId="77777777"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4360" w:type="dxa"/>
          </w:tcPr>
          <w:p w14:paraId="54738AF4" w14:textId="77777777" w:rsidR="003A2AF1" w:rsidRPr="00BA2195" w:rsidRDefault="003A2AF1" w:rsidP="00342162"/>
        </w:tc>
        <w:tc>
          <w:tcPr>
            <w:tcW w:w="1076" w:type="dxa"/>
          </w:tcPr>
          <w:p w14:paraId="46ABBD8F" w14:textId="77777777"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</w:tr>
    </w:tbl>
    <w:p w14:paraId="06BBA33E" w14:textId="77777777" w:rsidR="0017696D" w:rsidRDefault="0017696D" w:rsidP="00BE571A"/>
    <w:p w14:paraId="464FCBC1" w14:textId="77777777" w:rsidR="00357453" w:rsidRDefault="0017696D" w:rsidP="00BE571A">
      <w:r>
        <w:br w:type="page"/>
      </w:r>
    </w:p>
    <w:p w14:paraId="62BB3287" w14:textId="77777777" w:rsidR="006A1701" w:rsidRDefault="00357453" w:rsidP="003C1E0F">
      <w:pPr>
        <w:pStyle w:val="3"/>
        <w:tabs>
          <w:tab w:val="num" w:pos="200"/>
        </w:tabs>
        <w:ind w:left="567"/>
      </w:pPr>
      <w:bookmarkStart w:id="14" w:name="_Toc287096156"/>
      <w:bookmarkStart w:id="15" w:name="_Toc447209009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다이어그램</w:t>
      </w:r>
      <w:bookmarkEnd w:id="14"/>
      <w:bookmarkEnd w:id="15"/>
    </w:p>
    <w:p w14:paraId="5C8C6B09" w14:textId="77777777" w:rsidR="00420E54" w:rsidRPr="00420E54" w:rsidRDefault="00420E54" w:rsidP="00420E5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BA2195" w14:paraId="4CBA4606" w14:textId="77777777" w:rsidTr="00BA2195">
        <w:tc>
          <w:tcPr>
            <w:tcW w:w="8524" w:type="dxa"/>
          </w:tcPr>
          <w:p w14:paraId="5E00BC35" w14:textId="77777777" w:rsidR="00420E54" w:rsidRPr="00BA2195" w:rsidRDefault="00420E54" w:rsidP="003A2AF1">
            <w:pPr>
              <w:rPr>
                <w:color w:val="C00000"/>
              </w:rPr>
            </w:pPr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목록에서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3A2AF1">
              <w:rPr>
                <w:rStyle w:val="ae"/>
                <w:rFonts w:hint="eastAsia"/>
              </w:rPr>
              <w:t>유스케이스와</w:t>
            </w:r>
            <w:proofErr w:type="spellEnd"/>
            <w:r w:rsidR="003A2AF1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간의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관계를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나타낸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다이어그램을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3382A365" w14:textId="77777777" w:rsidR="0017696D" w:rsidRDefault="0017696D" w:rsidP="00420E54"/>
    <w:p w14:paraId="5C71F136" w14:textId="77777777" w:rsidR="004221DF" w:rsidRDefault="004221DF" w:rsidP="008A302C"/>
    <w:p w14:paraId="62199465" w14:textId="77777777" w:rsidR="001723F7" w:rsidRPr="001723F7" w:rsidRDefault="001723F7" w:rsidP="003A2AF1">
      <w:bookmarkStart w:id="16" w:name="_Toc287096158"/>
    </w:p>
    <w:p w14:paraId="0DA123B1" w14:textId="77777777" w:rsidR="001723F7" w:rsidRPr="001723F7" w:rsidRDefault="001723F7" w:rsidP="001723F7">
      <w:r>
        <w:br w:type="page"/>
      </w:r>
    </w:p>
    <w:p w14:paraId="629EABA8" w14:textId="77777777" w:rsidR="000C1642" w:rsidRDefault="001723F7" w:rsidP="003C1E0F">
      <w:pPr>
        <w:pStyle w:val="3"/>
        <w:tabs>
          <w:tab w:val="num" w:pos="200"/>
        </w:tabs>
        <w:ind w:left="567"/>
      </w:pPr>
      <w:bookmarkStart w:id="17" w:name="_Toc447209010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기술</w:t>
      </w:r>
      <w:bookmarkEnd w:id="16"/>
      <w:bookmarkEnd w:id="17"/>
    </w:p>
    <w:p w14:paraId="326A60CB" w14:textId="77777777" w:rsidR="000C1642" w:rsidRPr="00C25FFA" w:rsidRDefault="003A2AF1" w:rsidP="003C1E0F">
      <w:pPr>
        <w:pStyle w:val="4"/>
      </w:pPr>
      <w:r w:rsidRPr="00C25FFA">
        <w:rPr>
          <w:rFonts w:hint="eastAsia"/>
        </w:rPr>
        <w:t xml:space="preserve">ID: </w:t>
      </w:r>
      <w:proofErr w:type="spellStart"/>
      <w:r w:rsidRPr="00C25FFA">
        <w:rPr>
          <w:rFonts w:hint="eastAsia"/>
        </w:rPr>
        <w:t>유스케이스</w:t>
      </w:r>
      <w:proofErr w:type="spellEnd"/>
      <w:r w:rsidRPr="00C25FFA">
        <w:rPr>
          <w:rFonts w:hint="eastAsia"/>
        </w:rPr>
        <w:t xml:space="preserve"> 명</w:t>
      </w:r>
      <w:r w:rsidR="007E70C2">
        <w:rPr>
          <w:rFonts w:hint="eastAsia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(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예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)</w:t>
      </w:r>
      <w:r w:rsidR="007E70C2" w:rsidRPr="005A219F">
        <w:rPr>
          <w:rStyle w:val="ae"/>
          <w:rFonts w:ascii="바탕" w:eastAsia="맑은 고딕" w:hAnsi="Times New Roman"/>
          <w:bCs w:val="0"/>
          <w:szCs w:val="24"/>
        </w:rPr>
        <w:t xml:space="preserve"> UC001: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공인인증서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로그인을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한다</w:t>
      </w:r>
      <w:r w:rsidR="007E70C2" w:rsidRPr="007E70C2">
        <w:rPr>
          <w:rFonts w:hint="eastAsia"/>
        </w:rPr>
        <w:t xml:space="preserve"> </w:t>
      </w:r>
    </w:p>
    <w:p w14:paraId="4C4CEA3D" w14:textId="77777777" w:rsidR="004221DF" w:rsidRDefault="004221D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21DF" w:rsidRPr="00BA2195" w14:paraId="29F5E027" w14:textId="77777777" w:rsidTr="00BA2195">
        <w:tc>
          <w:tcPr>
            <w:tcW w:w="8524" w:type="dxa"/>
          </w:tcPr>
          <w:p w14:paraId="6F5AB021" w14:textId="77777777" w:rsidR="004221DF" w:rsidRPr="00BA2195" w:rsidRDefault="005A219F" w:rsidP="004221DF"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별로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상세한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F4EF9" w:rsidRPr="00BA2195">
              <w:rPr>
                <w:rStyle w:val="ae"/>
                <w:rFonts w:hint="eastAsia"/>
              </w:rPr>
              <w:t>유스케이스를</w:t>
            </w:r>
            <w:proofErr w:type="spellEnd"/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기술한다</w:t>
            </w:r>
            <w:r w:rsidR="005F4EF9"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50895670" w14:textId="77777777" w:rsidR="004221DF" w:rsidRPr="007E70C2" w:rsidRDefault="004221D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BD575C" w:rsidRPr="00D54A11" w14:paraId="399594E9" w14:textId="77777777" w:rsidTr="007E70C2">
        <w:tc>
          <w:tcPr>
            <w:tcW w:w="1550" w:type="dxa"/>
            <w:shd w:val="clear" w:color="auto" w:fill="CCCCCC"/>
            <w:vAlign w:val="center"/>
          </w:tcPr>
          <w:p w14:paraId="6AB42212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15B2521F" w14:textId="77777777" w:rsidR="0060277A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사용자가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스마트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뱅킹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프로그램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내의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계좌이체</w:t>
            </w:r>
            <w:r w:rsidRPr="007E70C2">
              <w:rPr>
                <w:rStyle w:val="ae"/>
                <w:rFonts w:hint="eastAsia"/>
              </w:rPr>
              <w:t>,</w:t>
            </w:r>
            <w:r w:rsidRPr="007E70C2">
              <w:rPr>
                <w:rStyle w:val="ae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계좌목록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조회</w:t>
            </w:r>
            <w:r w:rsidRPr="007E70C2">
              <w:rPr>
                <w:rStyle w:val="ae"/>
                <w:rFonts w:hint="eastAsia"/>
              </w:rPr>
              <w:t>,</w:t>
            </w:r>
            <w:r w:rsidRPr="007E70C2">
              <w:rPr>
                <w:rStyle w:val="ae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공과금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납부등을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하기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위해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공인인증서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로그인을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한다</w:t>
            </w:r>
            <w:r w:rsidRPr="007E70C2">
              <w:rPr>
                <w:rStyle w:val="ae"/>
                <w:rFonts w:hint="eastAsia"/>
              </w:rPr>
              <w:t>.</w:t>
            </w:r>
          </w:p>
        </w:tc>
      </w:tr>
      <w:tr w:rsidR="00BD575C" w:rsidRPr="00D54A11" w14:paraId="6E218B4C" w14:textId="77777777" w:rsidTr="007E70C2">
        <w:tc>
          <w:tcPr>
            <w:tcW w:w="1550" w:type="dxa"/>
            <w:shd w:val="clear" w:color="auto" w:fill="CCCCCC"/>
            <w:vAlign w:val="center"/>
          </w:tcPr>
          <w:p w14:paraId="6883E7FE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60F1E72A" w14:textId="77777777" w:rsidR="00BD575C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사용자</w:t>
            </w:r>
          </w:p>
        </w:tc>
      </w:tr>
      <w:tr w:rsidR="00BD575C" w:rsidRPr="00D54A11" w14:paraId="567FC6A9" w14:textId="77777777" w:rsidTr="007E70C2">
        <w:tc>
          <w:tcPr>
            <w:tcW w:w="1550" w:type="dxa"/>
            <w:shd w:val="clear" w:color="auto" w:fill="CCCCCC"/>
            <w:vAlign w:val="center"/>
          </w:tcPr>
          <w:p w14:paraId="03C13A9D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07A45AAD" w14:textId="77777777" w:rsidR="00BD575C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계좌이체</w:t>
            </w:r>
            <w:r w:rsidRPr="007E70C2">
              <w:rPr>
                <w:rStyle w:val="ae"/>
                <w:rFonts w:hint="eastAsia"/>
              </w:rPr>
              <w:t>,</w:t>
            </w:r>
            <w:r w:rsidRPr="007E70C2">
              <w:rPr>
                <w:rStyle w:val="ae"/>
              </w:rPr>
              <w:t xml:space="preserve"> </w:t>
            </w:r>
            <w:r w:rsidR="00044BE6">
              <w:rPr>
                <w:rStyle w:val="ae"/>
              </w:rPr>
              <w:t xml:space="preserve">  </w:t>
            </w:r>
            <w:r w:rsidRPr="007E70C2">
              <w:rPr>
                <w:rStyle w:val="ae"/>
                <w:rFonts w:hint="eastAsia"/>
              </w:rPr>
              <w:t>계좌목록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조회</w:t>
            </w:r>
            <w:r w:rsidRPr="007E70C2">
              <w:rPr>
                <w:rStyle w:val="ae"/>
                <w:rFonts w:hint="eastAsia"/>
              </w:rPr>
              <w:t>,</w:t>
            </w:r>
            <w:r w:rsidRPr="007E70C2">
              <w:rPr>
                <w:rStyle w:val="ae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공과금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납부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중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하나를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실행한다</w:t>
            </w:r>
            <w:r w:rsidRPr="007E70C2">
              <w:rPr>
                <w:rStyle w:val="ae"/>
                <w:rFonts w:hint="eastAsia"/>
              </w:rPr>
              <w:t>.</w:t>
            </w:r>
          </w:p>
        </w:tc>
      </w:tr>
      <w:tr w:rsidR="00BD575C" w:rsidRPr="00D54A11" w14:paraId="6D6AE3E6" w14:textId="77777777" w:rsidTr="007E70C2">
        <w:tc>
          <w:tcPr>
            <w:tcW w:w="1550" w:type="dxa"/>
            <w:shd w:val="clear" w:color="auto" w:fill="CCCCCC"/>
            <w:vAlign w:val="center"/>
          </w:tcPr>
          <w:p w14:paraId="02158FAD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00E145A6" w14:textId="77777777" w:rsidR="00BD575C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공인인증서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로그인을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하기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전에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실행한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기능이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실행된다</w:t>
            </w:r>
            <w:r w:rsidRPr="007E70C2">
              <w:rPr>
                <w:rStyle w:val="ae"/>
                <w:rFonts w:hint="eastAsia"/>
              </w:rPr>
              <w:t>.</w:t>
            </w:r>
          </w:p>
        </w:tc>
      </w:tr>
      <w:tr w:rsidR="0060277A" w:rsidRPr="00D54A11" w14:paraId="2CF8A1DF" w14:textId="77777777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14:paraId="7165FBA9" w14:textId="77777777" w:rsidR="0060277A" w:rsidRPr="00D54A11" w:rsidRDefault="0060277A" w:rsidP="007E70C2">
            <w:pPr>
              <w:pStyle w:val="af"/>
            </w:pPr>
            <w:r w:rsidRPr="00D54A11">
              <w:rPr>
                <w:rFonts w:hint="eastAsia"/>
              </w:rPr>
              <w:t>기본</w:t>
            </w:r>
            <w:r w:rsidR="001723F7"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14:paraId="582D8260" w14:textId="77777777" w:rsidR="0060277A" w:rsidRPr="007E70C2" w:rsidRDefault="007E70C2" w:rsidP="005A449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0394EC4A" w14:textId="77777777" w:rsidR="0060277A" w:rsidRPr="007E70C2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사용자에게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공인인증서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로그인을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요구한다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60277A" w:rsidRPr="00D54A11" w14:paraId="172A0622" w14:textId="77777777" w:rsidTr="007E70C2">
        <w:tc>
          <w:tcPr>
            <w:tcW w:w="1550" w:type="dxa"/>
            <w:vMerge/>
            <w:shd w:val="clear" w:color="auto" w:fill="CCCCCC"/>
            <w:vAlign w:val="center"/>
          </w:tcPr>
          <w:p w14:paraId="38C1F859" w14:textId="77777777" w:rsidR="0060277A" w:rsidRPr="00D54A11" w:rsidRDefault="0060277A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0C8FE7CE" w14:textId="77777777" w:rsidR="0060277A" w:rsidRPr="007E70C2" w:rsidRDefault="0060277A" w:rsidP="0060277A"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</w:tcPr>
          <w:p w14:paraId="33C86505" w14:textId="77777777" w:rsidR="0060277A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</w:rPr>
              <w:t>…</w:t>
            </w:r>
          </w:p>
        </w:tc>
      </w:tr>
      <w:tr w:rsidR="001723F7" w:rsidRPr="00D54A11" w14:paraId="71E4F53B" w14:textId="77777777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14:paraId="18E3DBD3" w14:textId="77777777" w:rsidR="001723F7" w:rsidRPr="00D54A11" w:rsidRDefault="001723F7" w:rsidP="007E70C2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41004F19" w14:textId="77777777" w:rsidR="001723F7" w:rsidRPr="007E70C2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67C0C651" w14:textId="77777777" w:rsidR="001723F7" w:rsidRPr="007E70C2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 w:rsidR="001723F7" w:rsidRPr="00D54A11" w14:paraId="308D56CC" w14:textId="77777777" w:rsidTr="007E70C2">
        <w:tc>
          <w:tcPr>
            <w:tcW w:w="1550" w:type="dxa"/>
            <w:vMerge/>
            <w:shd w:val="clear" w:color="auto" w:fill="CCCCCC"/>
            <w:vAlign w:val="center"/>
          </w:tcPr>
          <w:p w14:paraId="797E50C6" w14:textId="77777777" w:rsidR="001723F7" w:rsidRPr="00D54A11" w:rsidRDefault="001723F7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7B04FA47" w14:textId="77777777" w:rsidR="001723F7" w:rsidRPr="007E70C2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568C698B" w14:textId="77777777" w:rsidR="001723F7" w:rsidRPr="007E70C2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 w:rsidR="001723F7" w:rsidRPr="00D54A11" w14:paraId="0B207A8D" w14:textId="77777777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14:paraId="71BE6D1D" w14:textId="77777777" w:rsidR="001723F7" w:rsidRPr="00D54A11" w:rsidRDefault="001723F7" w:rsidP="007E70C2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1C2A4E7C" w14:textId="77777777" w:rsidR="001723F7" w:rsidRPr="007E70C2" w:rsidRDefault="007E70C2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6108B610" w14:textId="77777777" w:rsidR="001723F7" w:rsidRPr="007E70C2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등록된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공인인증서가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없을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경우</w:t>
            </w:r>
          </w:p>
          <w:p w14:paraId="23F205CF" w14:textId="77777777" w:rsidR="007E70C2" w:rsidRPr="007E70C2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-1.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사용자에게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등록된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공인인증서가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없다는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proofErr w:type="spellStart"/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메시즈를</w:t>
            </w:r>
            <w:proofErr w:type="spellEnd"/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출력한다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1723F7" w:rsidRPr="00D54A11" w14:paraId="1B45C121" w14:textId="77777777" w:rsidTr="007E70C2">
        <w:tc>
          <w:tcPr>
            <w:tcW w:w="1550" w:type="dxa"/>
            <w:vMerge/>
            <w:shd w:val="clear" w:color="auto" w:fill="CCCCCC"/>
            <w:vAlign w:val="center"/>
          </w:tcPr>
          <w:p w14:paraId="1A939487" w14:textId="77777777" w:rsidR="001723F7" w:rsidRPr="00D54A11" w:rsidRDefault="001723F7" w:rsidP="007E70C2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14:paraId="6AA258D8" w14:textId="77777777" w:rsidR="001723F7" w:rsidRPr="007E70C2" w:rsidRDefault="001723F7" w:rsidP="0060277A"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</w:tcPr>
          <w:p w14:paraId="0E5A6728" w14:textId="77777777" w:rsidR="001723F7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..</w:t>
            </w:r>
          </w:p>
        </w:tc>
      </w:tr>
      <w:tr w:rsidR="00FF46A0" w:rsidRPr="00D54A11" w14:paraId="3DCC1A0C" w14:textId="77777777" w:rsidTr="007E70C2">
        <w:tc>
          <w:tcPr>
            <w:tcW w:w="1550" w:type="dxa"/>
            <w:shd w:val="clear" w:color="auto" w:fill="CCCCCC"/>
            <w:vAlign w:val="center"/>
          </w:tcPr>
          <w:p w14:paraId="4B49DEB6" w14:textId="77777777" w:rsidR="00FF46A0" w:rsidRPr="00D54A11" w:rsidRDefault="00FF46A0" w:rsidP="007E70C2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7E6CB326" w14:textId="77777777" w:rsidR="00FF46A0" w:rsidRPr="007E70C2" w:rsidRDefault="005A219F" w:rsidP="0060277A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SN</w:t>
            </w:r>
            <w:r w:rsidR="007E70C2" w:rsidRPr="007E70C2">
              <w:rPr>
                <w:rStyle w:val="ae"/>
                <w:rFonts w:hint="eastAsia"/>
              </w:rPr>
              <w:t>001</w:t>
            </w:r>
          </w:p>
        </w:tc>
        <w:tc>
          <w:tcPr>
            <w:tcW w:w="6042" w:type="dxa"/>
          </w:tcPr>
          <w:p w14:paraId="52757BCD" w14:textId="77777777" w:rsidR="00FF46A0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B01</w:t>
            </w:r>
            <w:r w:rsidRPr="007E70C2">
              <w:rPr>
                <w:rStyle w:val="ae"/>
                <w:rFonts w:hint="eastAsia"/>
              </w:rPr>
              <w:t>→</w:t>
            </w:r>
            <w:r w:rsidRPr="007E70C2">
              <w:rPr>
                <w:rStyle w:val="ae"/>
              </w:rPr>
              <w:t>…</w:t>
            </w:r>
          </w:p>
        </w:tc>
      </w:tr>
    </w:tbl>
    <w:p w14:paraId="6FFBD3EC" w14:textId="77777777" w:rsidR="000C1642" w:rsidRDefault="000C1642" w:rsidP="000C1642"/>
    <w:p w14:paraId="30DCCCAD" w14:textId="77777777" w:rsidR="007E70C2" w:rsidRDefault="007E70C2" w:rsidP="000C1642">
      <w:pPr>
        <w:sectPr w:rsidR="007E70C2" w:rsidSect="00ED0B5B">
          <w:headerReference w:type="default" r:id="rId10"/>
          <w:footerReference w:type="even" r:id="rId11"/>
          <w:footerReference w:type="default" r:id="rId12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36AF6883" w14:textId="77777777" w:rsidR="007E70C2" w:rsidRDefault="007E70C2" w:rsidP="000C1642">
      <w:pPr>
        <w:sectPr w:rsidR="007E70C2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54C529ED" w14:textId="77777777" w:rsidR="007E70C2" w:rsidRDefault="007E70C2" w:rsidP="004221DF">
      <w:r>
        <w:br w:type="page"/>
      </w:r>
    </w:p>
    <w:p w14:paraId="660185A1" w14:textId="77777777" w:rsidR="007E70C2" w:rsidRDefault="005A219F" w:rsidP="007E70C2">
      <w:pPr>
        <w:pStyle w:val="2"/>
      </w:pPr>
      <w:bookmarkStart w:id="18" w:name="_Toc447209011"/>
      <w:r>
        <w:rPr>
          <w:rFonts w:hint="eastAsia"/>
        </w:rPr>
        <w:lastRenderedPageBreak/>
        <w:t xml:space="preserve">사용자 </w:t>
      </w:r>
      <w:r w:rsidR="007E70C2">
        <w:rPr>
          <w:rFonts w:hint="eastAsia"/>
        </w:rPr>
        <w:t>인터페이스 요구사항</w:t>
      </w:r>
      <w:bookmarkEnd w:id="18"/>
    </w:p>
    <w:p w14:paraId="76DA4ED3" w14:textId="77777777" w:rsidR="003C1E0F" w:rsidRDefault="005A219F" w:rsidP="005A219F">
      <w:pPr>
        <w:pStyle w:val="3"/>
        <w:tabs>
          <w:tab w:val="num" w:pos="200"/>
        </w:tabs>
        <w:ind w:left="567"/>
      </w:pPr>
      <w:bookmarkStart w:id="19" w:name="_Toc447209012"/>
      <w:r>
        <w:rPr>
          <w:rFonts w:hint="eastAsia"/>
        </w:rPr>
        <w:t>화면 목록</w:t>
      </w:r>
      <w:bookmarkEnd w:id="19"/>
    </w:p>
    <w:p w14:paraId="1C0157D6" w14:textId="77777777"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BA2195" w14:paraId="287FA9D4" w14:textId="77777777" w:rsidTr="00123551">
        <w:tc>
          <w:tcPr>
            <w:tcW w:w="8524" w:type="dxa"/>
          </w:tcPr>
          <w:p w14:paraId="7078DE06" w14:textId="77777777" w:rsidR="005A219F" w:rsidRPr="00BA2195" w:rsidRDefault="005A219F" w:rsidP="00123551">
            <w:r>
              <w:rPr>
                <w:rStyle w:val="ae"/>
                <w:rFonts w:hint="eastAsia"/>
              </w:rPr>
              <w:t>사용자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인터페이스에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분석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3691E7B2" w14:textId="77777777"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 w:rsidR="005A219F" w:rsidRPr="00D54A11" w14:paraId="5FF39675" w14:textId="77777777" w:rsidTr="005A219F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14:paraId="5F31422F" w14:textId="77777777" w:rsidR="005A219F" w:rsidRPr="00D54A11" w:rsidRDefault="005A219F" w:rsidP="00123551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14:paraId="4C69551A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14:paraId="6C76A532" w14:textId="77777777" w:rsidR="005A219F" w:rsidRDefault="005A219F" w:rsidP="00123551"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 w14:paraId="175FF5A3" w14:textId="77777777" w:rsidR="005A219F" w:rsidRPr="00D54A11" w:rsidRDefault="005A219F" w:rsidP="00123551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14:paraId="4DB5DFFC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5A219F" w:rsidRPr="00D54A11" w14:paraId="6B1F9F40" w14:textId="77777777" w:rsidTr="005A219F">
        <w:trPr>
          <w:trHeight w:val="356"/>
        </w:trPr>
        <w:tc>
          <w:tcPr>
            <w:tcW w:w="923" w:type="dxa"/>
          </w:tcPr>
          <w:p w14:paraId="3A5BB67F" w14:textId="77777777" w:rsidR="005A219F" w:rsidRPr="007E70C2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275" w:type="dxa"/>
          </w:tcPr>
          <w:p w14:paraId="65924CDF" w14:textId="77777777" w:rsidR="005A219F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</w:p>
          <w:p w14:paraId="56C5EC88" w14:textId="77777777" w:rsidR="005A219F" w:rsidRPr="007E70C2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로그인</w:t>
            </w:r>
          </w:p>
        </w:tc>
        <w:tc>
          <w:tcPr>
            <w:tcW w:w="1560" w:type="dxa"/>
          </w:tcPr>
          <w:p w14:paraId="7312E832" w14:textId="77777777" w:rsidR="005A219F" w:rsidRPr="007E70C2" w:rsidRDefault="005A219F" w:rsidP="005A219F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UC001</w:t>
            </w:r>
          </w:p>
        </w:tc>
        <w:tc>
          <w:tcPr>
            <w:tcW w:w="4727" w:type="dxa"/>
          </w:tcPr>
          <w:p w14:paraId="7A98B05F" w14:textId="77777777" w:rsidR="005A219F" w:rsidRPr="007E70C2" w:rsidRDefault="005A219F" w:rsidP="005A219F">
            <w:pPr>
              <w:jc w:val="left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비밀번호를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받아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스마트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뱅킹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프로그램을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실행한다</w:t>
            </w:r>
            <w:r>
              <w:rPr>
                <w:rStyle w:val="ae"/>
                <w:rFonts w:hint="eastAsia"/>
              </w:rPr>
              <w:t>.</w:t>
            </w:r>
          </w:p>
        </w:tc>
      </w:tr>
      <w:tr w:rsidR="005A219F" w:rsidRPr="00D54A11" w14:paraId="526770CE" w14:textId="77777777" w:rsidTr="005A219F">
        <w:trPr>
          <w:trHeight w:val="356"/>
        </w:trPr>
        <w:tc>
          <w:tcPr>
            <w:tcW w:w="923" w:type="dxa"/>
          </w:tcPr>
          <w:p w14:paraId="7CBEED82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6E36661F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38645DC7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135E58C4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62EBF9A1" w14:textId="77777777" w:rsidTr="005A219F">
        <w:trPr>
          <w:trHeight w:val="356"/>
        </w:trPr>
        <w:tc>
          <w:tcPr>
            <w:tcW w:w="923" w:type="dxa"/>
          </w:tcPr>
          <w:p w14:paraId="0C6C2CD5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709E88E4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508C98E9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779F8E76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7818863E" w14:textId="77777777" w:rsidTr="005A219F">
        <w:trPr>
          <w:trHeight w:val="356"/>
        </w:trPr>
        <w:tc>
          <w:tcPr>
            <w:tcW w:w="923" w:type="dxa"/>
          </w:tcPr>
          <w:p w14:paraId="44F69B9A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5F07D11E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41508A3C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43D6B1D6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17DBC151" w14:textId="77777777" w:rsidTr="005A219F">
        <w:trPr>
          <w:trHeight w:val="356"/>
        </w:trPr>
        <w:tc>
          <w:tcPr>
            <w:tcW w:w="923" w:type="dxa"/>
          </w:tcPr>
          <w:p w14:paraId="6F8BD81B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2613E9C1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1037B8A3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687C6DE0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5B2F9378" w14:textId="77777777" w:rsidTr="005A219F">
        <w:trPr>
          <w:trHeight w:val="356"/>
        </w:trPr>
        <w:tc>
          <w:tcPr>
            <w:tcW w:w="923" w:type="dxa"/>
          </w:tcPr>
          <w:p w14:paraId="58E6DD4E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7D3BEE8F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3B88899E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69E2BB2B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57C0D796" w14:textId="77777777" w:rsidTr="005A219F">
        <w:trPr>
          <w:trHeight w:val="372"/>
        </w:trPr>
        <w:tc>
          <w:tcPr>
            <w:tcW w:w="923" w:type="dxa"/>
          </w:tcPr>
          <w:p w14:paraId="0D142F6F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4475AD14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120C4E94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42AFC42D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</w:tbl>
    <w:p w14:paraId="271CA723" w14:textId="77777777" w:rsidR="005A219F" w:rsidRDefault="005A219F" w:rsidP="003C1E0F"/>
    <w:p w14:paraId="75FBE423" w14:textId="77777777" w:rsidR="005A219F" w:rsidRDefault="005A219F" w:rsidP="003C1E0F">
      <w:r>
        <w:br w:type="page"/>
      </w:r>
    </w:p>
    <w:p w14:paraId="55C6D7E3" w14:textId="77777777" w:rsidR="005A219F" w:rsidRDefault="005A219F" w:rsidP="005A219F">
      <w:pPr>
        <w:pStyle w:val="3"/>
        <w:tabs>
          <w:tab w:val="num" w:pos="200"/>
        </w:tabs>
        <w:ind w:left="567"/>
      </w:pPr>
      <w:bookmarkStart w:id="20" w:name="_Toc447209013"/>
      <w:r>
        <w:rPr>
          <w:rFonts w:hint="eastAsia"/>
        </w:rPr>
        <w:lastRenderedPageBreak/>
        <w:t>화면 기술</w:t>
      </w:r>
      <w:bookmarkEnd w:id="20"/>
    </w:p>
    <w:p w14:paraId="2D3F0BEC" w14:textId="77777777" w:rsidR="005A219F" w:rsidRDefault="005A219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2279"/>
        <w:gridCol w:w="1412"/>
        <w:gridCol w:w="3120"/>
      </w:tblGrid>
      <w:tr w:rsidR="005A219F" w:rsidRPr="00D54A11" w14:paraId="74CCD27A" w14:textId="77777777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146A5783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14:paraId="39AD1DEF" w14:textId="77777777"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14:paraId="22D5A295" w14:textId="77777777" w:rsidR="005A219F" w:rsidRPr="005A219F" w:rsidRDefault="005A219F" w:rsidP="005A219F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14:paraId="66900D66" w14:textId="77777777"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로그인</w:t>
            </w:r>
          </w:p>
        </w:tc>
      </w:tr>
      <w:tr w:rsidR="003C1E0F" w:rsidRPr="00D54A11" w14:paraId="0F638817" w14:textId="77777777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1CD2A121" w14:textId="77777777"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75CF4315" w14:textId="77777777" w:rsidR="003C1E0F" w:rsidRPr="007E70C2" w:rsidRDefault="00C90146" w:rsidP="005A219F">
            <w:pPr>
              <w:jc w:val="center"/>
              <w:rPr>
                <w:rStyle w:val="ae"/>
              </w:rPr>
            </w:pPr>
            <w:r w:rsidRPr="005A219F">
              <w:rPr>
                <w:noProof/>
                <w:color w:val="C00000"/>
              </w:rPr>
              <w:drawing>
                <wp:inline distT="0" distB="0" distL="0" distR="0" wp14:anchorId="17DFBB56" wp14:editId="07777777">
                  <wp:extent cx="2334260" cy="4019550"/>
                  <wp:effectExtent l="0" t="0" r="0" b="0"/>
                  <wp:docPr id="4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4260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D54A11" w14:paraId="189461BD" w14:textId="77777777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14:paraId="6BA36348" w14:textId="77777777"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14:paraId="43A6C99E" w14:textId="77777777"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  <w:r>
              <w:rPr>
                <w:rStyle w:val="ae"/>
                <w:rFonts w:hint="eastAsia"/>
              </w:rPr>
              <w:t xml:space="preserve"> </w:t>
            </w:r>
          </w:p>
          <w:p w14:paraId="5806658D" w14:textId="77777777"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암호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화면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하단에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키보드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창이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출력된다</w:t>
            </w:r>
            <w:r>
              <w:rPr>
                <w:rStyle w:val="ae"/>
                <w:rFonts w:hint="eastAsia"/>
              </w:rPr>
              <w:t>.</w:t>
            </w:r>
          </w:p>
          <w:p w14:paraId="088CFA42" w14:textId="77777777" w:rsidR="00865E89" w:rsidRPr="007E70C2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</w:p>
        </w:tc>
      </w:tr>
    </w:tbl>
    <w:p w14:paraId="3CB648E9" w14:textId="77777777" w:rsidR="003C1E0F" w:rsidRPr="003C1E0F" w:rsidRDefault="003C1E0F" w:rsidP="003C1E0F"/>
    <w:p w14:paraId="0C178E9E" w14:textId="77777777" w:rsidR="004221DF" w:rsidRDefault="004221DF" w:rsidP="004221DF">
      <w:r>
        <w:br w:type="page"/>
      </w:r>
      <w:bookmarkStart w:id="21" w:name="_Toc287096159"/>
    </w:p>
    <w:p w14:paraId="328684FD" w14:textId="77777777" w:rsidR="000578B6" w:rsidRDefault="000578B6" w:rsidP="004221DF">
      <w:pPr>
        <w:pStyle w:val="1"/>
      </w:pPr>
      <w:bookmarkStart w:id="22" w:name="_Toc287096163"/>
      <w:bookmarkStart w:id="23" w:name="_Toc447209014"/>
      <w:bookmarkEnd w:id="21"/>
      <w:proofErr w:type="spellStart"/>
      <w:r>
        <w:rPr>
          <w:rFonts w:hint="eastAsia"/>
        </w:rPr>
        <w:lastRenderedPageBreak/>
        <w:t>비기능</w:t>
      </w:r>
      <w:proofErr w:type="spellEnd"/>
      <w:r>
        <w:rPr>
          <w:rFonts w:hint="eastAsia"/>
        </w:rPr>
        <w:t xml:space="preserve"> 요구사항</w:t>
      </w:r>
      <w:bookmarkEnd w:id="22"/>
      <w:bookmarkEnd w:id="23"/>
    </w:p>
    <w:p w14:paraId="3C0395D3" w14:textId="77777777"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BA2195" w14:paraId="3530E361" w14:textId="77777777" w:rsidTr="00BA2195">
        <w:tc>
          <w:tcPr>
            <w:tcW w:w="8524" w:type="dxa"/>
          </w:tcPr>
          <w:p w14:paraId="729EBC0D" w14:textId="77777777" w:rsidR="000572A8" w:rsidRPr="00BA2195" w:rsidRDefault="000572A8" w:rsidP="000578B6"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성능</w:t>
            </w:r>
            <w:r w:rsidRPr="00BA2195">
              <w:rPr>
                <w:rStyle w:val="ae"/>
                <w:rFonts w:hint="eastAsia"/>
              </w:rPr>
              <w:t xml:space="preserve">, </w:t>
            </w:r>
            <w:r w:rsidRPr="00BA2195">
              <w:rPr>
                <w:rStyle w:val="ae"/>
                <w:rFonts w:hint="eastAsia"/>
              </w:rPr>
              <w:t>보안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등의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요구되는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사항을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3254BC2F" w14:textId="77777777" w:rsidR="000572A8" w:rsidRDefault="000572A8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5921"/>
      </w:tblGrid>
      <w:tr w:rsidR="000578B6" w:rsidRPr="00D54A11" w14:paraId="5B8E60E6" w14:textId="77777777" w:rsidTr="00D54A11">
        <w:tc>
          <w:tcPr>
            <w:tcW w:w="2450" w:type="dxa"/>
            <w:shd w:val="clear" w:color="auto" w:fill="CCCCCC"/>
          </w:tcPr>
          <w:p w14:paraId="336F6E59" w14:textId="77777777"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14:paraId="474D726C" w14:textId="77777777"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14:paraId="651E9592" w14:textId="77777777" w:rsidTr="00D54A11">
        <w:tc>
          <w:tcPr>
            <w:tcW w:w="2450" w:type="dxa"/>
          </w:tcPr>
          <w:p w14:paraId="269E314A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47341341" w14:textId="77777777" w:rsidR="000578B6" w:rsidRPr="00BA2195" w:rsidRDefault="000578B6" w:rsidP="00342162"/>
        </w:tc>
      </w:tr>
      <w:tr w:rsidR="000578B6" w:rsidRPr="00D54A11" w14:paraId="42EF2083" w14:textId="77777777" w:rsidTr="00D54A11">
        <w:tc>
          <w:tcPr>
            <w:tcW w:w="2450" w:type="dxa"/>
          </w:tcPr>
          <w:p w14:paraId="7B40C951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4B4D7232" w14:textId="77777777" w:rsidR="000578B6" w:rsidRPr="00BA2195" w:rsidRDefault="000578B6" w:rsidP="00342162"/>
        </w:tc>
      </w:tr>
      <w:tr w:rsidR="000578B6" w:rsidRPr="00D54A11" w14:paraId="2093CA67" w14:textId="77777777" w:rsidTr="00D54A11">
        <w:tc>
          <w:tcPr>
            <w:tcW w:w="2450" w:type="dxa"/>
          </w:tcPr>
          <w:p w14:paraId="2503B197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38288749" w14:textId="77777777" w:rsidR="000578B6" w:rsidRPr="00BA2195" w:rsidRDefault="000578B6" w:rsidP="00342162"/>
        </w:tc>
      </w:tr>
      <w:tr w:rsidR="000578B6" w:rsidRPr="00D54A11" w14:paraId="20BD9A1A" w14:textId="77777777" w:rsidTr="00D54A11">
        <w:tc>
          <w:tcPr>
            <w:tcW w:w="2450" w:type="dxa"/>
          </w:tcPr>
          <w:p w14:paraId="0C136CF1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0A392C6A" w14:textId="77777777" w:rsidR="000578B6" w:rsidRPr="00BA2195" w:rsidRDefault="000578B6" w:rsidP="00342162"/>
        </w:tc>
      </w:tr>
      <w:tr w:rsidR="000578B6" w:rsidRPr="00D54A11" w14:paraId="290583F9" w14:textId="77777777" w:rsidTr="00D54A11">
        <w:tc>
          <w:tcPr>
            <w:tcW w:w="2450" w:type="dxa"/>
          </w:tcPr>
          <w:p w14:paraId="68F21D90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13C326F3" w14:textId="77777777" w:rsidR="000578B6" w:rsidRPr="00BA2195" w:rsidRDefault="000578B6" w:rsidP="00342162"/>
        </w:tc>
      </w:tr>
      <w:tr w:rsidR="000578B6" w:rsidRPr="00D54A11" w14:paraId="4853B841" w14:textId="77777777" w:rsidTr="00D54A11">
        <w:tc>
          <w:tcPr>
            <w:tcW w:w="2450" w:type="dxa"/>
          </w:tcPr>
          <w:p w14:paraId="50125231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5A25747A" w14:textId="77777777" w:rsidR="000578B6" w:rsidRPr="00BA2195" w:rsidRDefault="000578B6" w:rsidP="00342162"/>
        </w:tc>
      </w:tr>
      <w:tr w:rsidR="000578B6" w:rsidRPr="00D54A11" w14:paraId="09B8D95D" w14:textId="77777777" w:rsidTr="00D54A11">
        <w:tc>
          <w:tcPr>
            <w:tcW w:w="2450" w:type="dxa"/>
          </w:tcPr>
          <w:p w14:paraId="78BEFD2A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27A76422" w14:textId="77777777" w:rsidR="000578B6" w:rsidRPr="00BA2195" w:rsidRDefault="000578B6" w:rsidP="00342162"/>
        </w:tc>
      </w:tr>
      <w:tr w:rsidR="000578B6" w:rsidRPr="00D54A11" w14:paraId="49206A88" w14:textId="77777777" w:rsidTr="00D54A11">
        <w:tc>
          <w:tcPr>
            <w:tcW w:w="2450" w:type="dxa"/>
          </w:tcPr>
          <w:p w14:paraId="67B7A70C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71887C79" w14:textId="77777777" w:rsidR="000578B6" w:rsidRPr="00BA2195" w:rsidRDefault="000578B6" w:rsidP="00342162"/>
        </w:tc>
      </w:tr>
      <w:tr w:rsidR="000578B6" w:rsidRPr="00D54A11" w14:paraId="3B7FD67C" w14:textId="77777777" w:rsidTr="00D54A11">
        <w:tc>
          <w:tcPr>
            <w:tcW w:w="2450" w:type="dxa"/>
          </w:tcPr>
          <w:p w14:paraId="38D6B9B6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22F860BB" w14:textId="77777777" w:rsidR="000578B6" w:rsidRPr="00BA2195" w:rsidRDefault="000578B6" w:rsidP="00342162"/>
        </w:tc>
      </w:tr>
    </w:tbl>
    <w:p w14:paraId="698536F5" w14:textId="77777777" w:rsidR="000578B6" w:rsidRPr="000578B6" w:rsidRDefault="000578B6" w:rsidP="000578B6"/>
    <w:sectPr w:rsidR="000578B6" w:rsidRPr="000578B6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F87B7" w14:textId="77777777" w:rsidR="00F64531" w:rsidRDefault="00F64531">
      <w:r>
        <w:separator/>
      </w:r>
    </w:p>
    <w:p w14:paraId="4D764987" w14:textId="77777777" w:rsidR="00F64531" w:rsidRDefault="00F64531"/>
    <w:p w14:paraId="4DEF95E9" w14:textId="77777777" w:rsidR="00F64531" w:rsidRDefault="00F64531"/>
    <w:p w14:paraId="7B56EBA0" w14:textId="77777777" w:rsidR="00F64531" w:rsidRDefault="00F64531"/>
  </w:endnote>
  <w:endnote w:type="continuationSeparator" w:id="0">
    <w:p w14:paraId="4A8D3244" w14:textId="77777777" w:rsidR="00F64531" w:rsidRDefault="00F64531">
      <w:r>
        <w:continuationSeparator/>
      </w:r>
    </w:p>
    <w:p w14:paraId="25CE47A7" w14:textId="77777777" w:rsidR="00F64531" w:rsidRDefault="00F64531"/>
    <w:p w14:paraId="759F8930" w14:textId="77777777" w:rsidR="00F64531" w:rsidRDefault="00F64531"/>
    <w:p w14:paraId="045EE722" w14:textId="77777777" w:rsidR="00F64531" w:rsidRDefault="00F645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altName w:val="바탕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03407A" w:rsidRDefault="0003407A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17686DC7" w14:textId="77777777" w:rsidR="0003407A" w:rsidRDefault="0003407A"/>
  <w:p w14:paraId="53BD644D" w14:textId="77777777" w:rsidR="0003407A" w:rsidRDefault="0003407A"/>
  <w:p w14:paraId="1A3FAC43" w14:textId="77777777" w:rsidR="0003407A" w:rsidRDefault="0003407A"/>
  <w:p w14:paraId="2BBD94B2" w14:textId="77777777" w:rsidR="0003407A" w:rsidRDefault="0003407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892C3" w14:textId="77777777" w:rsidR="0003407A" w:rsidRDefault="0003407A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044BE6">
      <w:rPr>
        <w:noProof/>
      </w:rPr>
      <w:t>- 1 -</w:t>
    </w:r>
    <w:r>
      <w:fldChar w:fldCharType="end"/>
    </w:r>
  </w:p>
  <w:p w14:paraId="15FA3351" w14:textId="77777777" w:rsidR="0003407A" w:rsidRDefault="00C90146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3F526C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2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4D5CEF3D">
            <v:rect id="Rectangle 35" style="position:absolute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0EE053B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"/>
          </w:pict>
        </mc:Fallback>
      </mc:AlternateContent>
    </w:r>
    <w:r>
      <w:rPr>
        <w:rFonts w:hint="eastAsia"/>
        <w:noProof/>
      </w:rPr>
      <w:drawing>
        <wp:inline distT="0" distB="0" distL="0" distR="0" wp14:anchorId="5740CE14" wp14:editId="07777777">
          <wp:extent cx="2059305" cy="235585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3407A">
      <w:tab/>
    </w:r>
    <w:r w:rsidR="0003407A">
      <w:rPr>
        <w:rFonts w:hint="eastAsia"/>
      </w:rPr>
      <w:t>고객사</w:t>
    </w:r>
    <w:r w:rsidR="0003407A"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37ABE" w14:textId="77777777" w:rsidR="00F64531" w:rsidRDefault="00F64531">
      <w:r>
        <w:separator/>
      </w:r>
    </w:p>
    <w:p w14:paraId="69D8ABFA" w14:textId="77777777" w:rsidR="00F64531" w:rsidRDefault="00F64531"/>
    <w:p w14:paraId="384A97AC" w14:textId="77777777" w:rsidR="00F64531" w:rsidRDefault="00F64531"/>
    <w:p w14:paraId="20A97302" w14:textId="77777777" w:rsidR="00F64531" w:rsidRDefault="00F64531"/>
  </w:footnote>
  <w:footnote w:type="continuationSeparator" w:id="0">
    <w:p w14:paraId="6C57BE2D" w14:textId="77777777" w:rsidR="00F64531" w:rsidRDefault="00F64531">
      <w:r>
        <w:continuationSeparator/>
      </w:r>
    </w:p>
    <w:p w14:paraId="7D27B5B6" w14:textId="77777777" w:rsidR="00F64531" w:rsidRDefault="00F64531"/>
    <w:p w14:paraId="77730093" w14:textId="77777777" w:rsidR="00F64531" w:rsidRDefault="00F64531"/>
    <w:p w14:paraId="11E9F22E" w14:textId="77777777" w:rsidR="00F64531" w:rsidRDefault="00F645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91"/>
      <w:gridCol w:w="2564"/>
      <w:gridCol w:w="1667"/>
      <w:gridCol w:w="2528"/>
    </w:tblGrid>
    <w:tr w:rsidR="0003407A" w:rsidRPr="00D54A11" w14:paraId="62F919EA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45D3C6E3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5854DE7F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066438DB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2CA7ADD4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</w:p>
      </w:tc>
    </w:tr>
    <w:tr w:rsidR="0003407A" w:rsidRPr="00D54A11" w14:paraId="589B9245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28CBCB81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314EE24A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5C803B0E" w14:textId="77777777" w:rsidR="0003407A" w:rsidRPr="00D54A11" w:rsidRDefault="0003407A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76614669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</w:p>
      </w:tc>
    </w:tr>
  </w:tbl>
  <w:p w14:paraId="4706D880" w14:textId="77777777" w:rsidR="0003407A" w:rsidRPr="00EF53CF" w:rsidRDefault="00C90146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35DD92C" wp14:editId="07777777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053D2C67">
            <v:rect id="Rectangle 28" style="position:absolute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7B1BF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0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 w16cid:durableId="378096974">
    <w:abstractNumId w:val="11"/>
  </w:num>
  <w:num w:numId="2" w16cid:durableId="1733309511">
    <w:abstractNumId w:val="4"/>
  </w:num>
  <w:num w:numId="3" w16cid:durableId="1406217522">
    <w:abstractNumId w:val="7"/>
  </w:num>
  <w:num w:numId="4" w16cid:durableId="42214854">
    <w:abstractNumId w:val="0"/>
  </w:num>
  <w:num w:numId="5" w16cid:durableId="1672677385">
    <w:abstractNumId w:val="3"/>
  </w:num>
  <w:num w:numId="6" w16cid:durableId="70930150">
    <w:abstractNumId w:val="6"/>
  </w:num>
  <w:num w:numId="7" w16cid:durableId="447168673">
    <w:abstractNumId w:val="2"/>
  </w:num>
  <w:num w:numId="8" w16cid:durableId="578489765">
    <w:abstractNumId w:val="5"/>
  </w:num>
  <w:num w:numId="9" w16cid:durableId="817109851">
    <w:abstractNumId w:val="10"/>
  </w:num>
  <w:num w:numId="10" w16cid:durableId="710617760">
    <w:abstractNumId w:val="9"/>
  </w:num>
  <w:num w:numId="11" w16cid:durableId="1504155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97503292">
    <w:abstractNumId w:val="1"/>
  </w:num>
  <w:num w:numId="13" w16cid:durableId="1555240132">
    <w:abstractNumId w:val="1"/>
    <w:lvlOverride w:ilvl="0">
      <w:startOverride w:val="1"/>
    </w:lvlOverride>
  </w:num>
  <w:num w:numId="14" w16cid:durableId="1522669612">
    <w:abstractNumId w:val="4"/>
    <w:lvlOverride w:ilvl="0">
      <w:startOverride w:val="1"/>
    </w:lvlOverride>
  </w:num>
  <w:num w:numId="15" w16cid:durableId="35392925">
    <w:abstractNumId w:val="1"/>
  </w:num>
  <w:num w:numId="16" w16cid:durableId="2008170491">
    <w:abstractNumId w:val="11"/>
  </w:num>
  <w:num w:numId="17" w16cid:durableId="1345979917">
    <w:abstractNumId w:val="11"/>
  </w:num>
  <w:num w:numId="18" w16cid:durableId="1243416032">
    <w:abstractNumId w:val="11"/>
  </w:num>
  <w:num w:numId="19" w16cid:durableId="318119873">
    <w:abstractNumId w:val="11"/>
  </w:num>
  <w:num w:numId="20" w16cid:durableId="1811052348">
    <w:abstractNumId w:val="11"/>
  </w:num>
  <w:num w:numId="21" w16cid:durableId="146483029">
    <w:abstractNumId w:val="11"/>
  </w:num>
  <w:num w:numId="22" w16cid:durableId="836269632">
    <w:abstractNumId w:val="11"/>
  </w:num>
  <w:num w:numId="23" w16cid:durableId="1487550899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4C3"/>
    <w:rsid w:val="000D0741"/>
    <w:rsid w:val="000D07D3"/>
    <w:rsid w:val="000D237D"/>
    <w:rsid w:val="000D385D"/>
    <w:rsid w:val="000D5114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1D6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1CC0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0FB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0D7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059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146"/>
    <w:rsid w:val="00C90558"/>
    <w:rsid w:val="00C92F24"/>
    <w:rsid w:val="00C93F3C"/>
    <w:rsid w:val="00C95D9B"/>
    <w:rsid w:val="00C964AF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05B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531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9B5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  <w:rsid w:val="13CF6A0A"/>
    <w:rsid w:val="30C4244D"/>
    <w:rsid w:val="5FB1B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FB1BCAB"/>
  <w15:chartTrackingRefBased/>
  <w15:docId w15:val="{B087CF64-22CC-4869-AF12-E915DBCC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2C61B-F10E-4CCC-A7CB-F68B2F71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Settings\Changho Yoo\My Documents\01 문서 템플릿\지침서템플릿_Snowdrop.dot</Template>
  <TotalTime>1</TotalTime>
  <Pages>13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Yoo</dc:creator>
  <cp:keywords/>
  <cp:lastModifiedBy>구재성</cp:lastModifiedBy>
  <cp:revision>2</cp:revision>
  <cp:lastPrinted>2008-01-26T21:17:00Z</cp:lastPrinted>
  <dcterms:created xsi:type="dcterms:W3CDTF">2023-04-17T06:42:00Z</dcterms:created>
  <dcterms:modified xsi:type="dcterms:W3CDTF">2023-04-17T06:42:00Z</dcterms:modified>
</cp:coreProperties>
</file>