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358BA" w:rsidRDefault="00A358BA" w:rsidP="000C1C63"/>
    <w:p w14:paraId="4ABD56CC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0A37501D" w14:textId="77777777" w:rsidR="00BF2488" w:rsidRPr="00137DCF" w:rsidRDefault="00C9014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71F7A3FD" wp14:editId="07777777">
                <wp:extent cx="5372100" cy="198755"/>
                <wp:effectExtent l="0" t="0" r="0" b="1270"/>
                <wp:docPr id="1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du="http://schemas.microsoft.com/office/word/2023/wordml/word16du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2ED7F93A">
              <v:group id="Canvas 164" style="width:423pt;height:15.65pt;mso-position-horizontal-relative:char;mso-position-vertical-relative:line" coordsize="53721,1987" o:spid="_x0000_s1026" editas="canvas" w14:anchorId="75761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/>
                <w10:anchorlock/>
              </v:group>
            </w:pict>
          </mc:Fallback>
        </mc:AlternateContent>
      </w:r>
    </w:p>
    <w:p w14:paraId="5DAB6C7B" w14:textId="77777777" w:rsidR="00BF2488" w:rsidRPr="00137DCF" w:rsidRDefault="00BF2488" w:rsidP="00BF2488"/>
    <w:p w14:paraId="02EB378F" w14:textId="77777777" w:rsidR="00BF2488" w:rsidRPr="00137DCF" w:rsidRDefault="00BF2488" w:rsidP="00BF2488"/>
    <w:p w14:paraId="6A05A809" w14:textId="77777777" w:rsidR="00BF2488" w:rsidRPr="00137DCF" w:rsidRDefault="00BF2488" w:rsidP="00BF2488"/>
    <w:p w14:paraId="5A39BBE3" w14:textId="77777777" w:rsidR="00BF2488" w:rsidRPr="00137DCF" w:rsidRDefault="00BF2488" w:rsidP="00BF2488"/>
    <w:p w14:paraId="41C8F396" w14:textId="77777777" w:rsidR="00BF2488" w:rsidRPr="00137DCF" w:rsidRDefault="00BF2488" w:rsidP="00BF2488"/>
    <w:p w14:paraId="72A3D3EC" w14:textId="77777777" w:rsidR="00BF2488" w:rsidRPr="00137DCF" w:rsidRDefault="00BF2488" w:rsidP="00BF2488"/>
    <w:p w14:paraId="0D0B940D" w14:textId="77777777" w:rsidR="00BF2488" w:rsidRPr="00137DCF" w:rsidRDefault="00BF2488" w:rsidP="00BF2488"/>
    <w:p w14:paraId="0E27B00A" w14:textId="77777777" w:rsidR="00BF2488" w:rsidRPr="00137DCF" w:rsidRDefault="00BF2488" w:rsidP="00BF2488"/>
    <w:p w14:paraId="60061E4C" w14:textId="77777777" w:rsidR="00BF2488" w:rsidRPr="00137DCF" w:rsidRDefault="00BF2488" w:rsidP="00BF2488"/>
    <w:p w14:paraId="44EAFD9C" w14:textId="77777777" w:rsidR="005A0F5A" w:rsidRDefault="005A0F5A" w:rsidP="00BF2488"/>
    <w:p w14:paraId="4B94D5A5" w14:textId="77777777" w:rsidR="005A0F5A" w:rsidRDefault="005A0F5A" w:rsidP="00BF2488"/>
    <w:p w14:paraId="3DEEC669" w14:textId="77777777" w:rsidR="005A0F5A" w:rsidRDefault="005A0F5A" w:rsidP="00BF2488"/>
    <w:p w14:paraId="3656B9AB" w14:textId="77777777" w:rsidR="005A0F5A" w:rsidRDefault="005A0F5A" w:rsidP="00BF2488"/>
    <w:p w14:paraId="45FB0818" w14:textId="77777777" w:rsidR="005A0F5A" w:rsidRDefault="005A0F5A" w:rsidP="00BF2488"/>
    <w:p w14:paraId="049F31CB" w14:textId="77777777" w:rsidR="005A0F5A" w:rsidRPr="00137DCF" w:rsidRDefault="005A0F5A" w:rsidP="00BF2488"/>
    <w:p w14:paraId="1CEFC3E0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&lt;팀</w:t>
      </w:r>
      <w:r>
        <w:rPr>
          <w:rFonts w:hint="eastAsia"/>
        </w:rPr>
        <w:t xml:space="preserve"> </w:t>
      </w:r>
      <w:r w:rsidRPr="002C1DC5">
        <w:rPr>
          <w:rFonts w:hint="eastAsia"/>
        </w:rPr>
        <w:t>명&gt;</w:t>
      </w:r>
    </w:p>
    <w:p w14:paraId="53128261" w14:textId="77777777" w:rsidR="00BF2488" w:rsidRPr="00137DCF" w:rsidRDefault="00BF2488" w:rsidP="00BF2488"/>
    <w:p w14:paraId="62486C05" w14:textId="77777777" w:rsidR="00BF2488" w:rsidRPr="00137DCF" w:rsidRDefault="00BF2488" w:rsidP="00BF2488"/>
    <w:p w14:paraId="4101652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4B99056E" w14:textId="77777777" w:rsidR="0051769F" w:rsidRDefault="0051769F" w:rsidP="00D668F3"/>
    <w:p w14:paraId="1299C43A" w14:textId="77777777" w:rsidR="000F729C" w:rsidRDefault="000F729C" w:rsidP="00D668F3"/>
    <w:p w14:paraId="3D74F2BA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4DDBEF00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10F0C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5CF6304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582F0D77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DA0F7B5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31BCBB98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461D779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F2D8B6" w14:textId="4F7220AC" w:rsidR="000F729C" w:rsidRPr="00BA2195" w:rsidRDefault="13CF6A0A" w:rsidP="00D668F3"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78278" w14:textId="0D05E19A" w:rsidR="000F729C" w:rsidRPr="00BA2195" w:rsidRDefault="13CF6A0A" w:rsidP="00D668F3">
            <w:r>
              <w:t>1.0.0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39945" w14:textId="08CA6CD5" w:rsidR="000F729C" w:rsidRPr="00BA2195" w:rsidRDefault="13CF6A0A" w:rsidP="00D668F3">
            <w:r>
              <w:t>시스템</w:t>
            </w:r>
            <w:r>
              <w:t xml:space="preserve"> </w:t>
            </w:r>
            <w:r>
              <w:t>개요</w:t>
            </w:r>
            <w:r>
              <w:t xml:space="preserve"> </w:t>
            </w:r>
            <w:r>
              <w:t>초안</w:t>
            </w:r>
            <w:r>
              <w:t xml:space="preserve"> </w:t>
            </w:r>
            <w: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62CB0E" w14:textId="382286C4" w:rsidR="000F729C" w:rsidRPr="004D74F0" w:rsidRDefault="13CF6A0A" w:rsidP="13CF6A0A">
            <w:pPr>
              <w:rPr>
                <w:rFonts w:ascii="돋움" w:eastAsia="돋움" w:hAnsi="돋움" w:cs="굴림"/>
                <w:color w:val="000000"/>
                <w:kern w:val="0"/>
              </w:rPr>
            </w:pPr>
            <w:proofErr w:type="spellStart"/>
            <w:r w:rsidRPr="13CF6A0A">
              <w:rPr>
                <w:rFonts w:ascii="돋움" w:eastAsia="돋움" w:hAnsi="돋움" w:cs="굴림"/>
                <w:color w:val="000000" w:themeColor="text1"/>
              </w:rPr>
              <w:t>이장근</w:t>
            </w:r>
            <w:proofErr w:type="spellEnd"/>
          </w:p>
        </w:tc>
      </w:tr>
      <w:tr w:rsidR="000F729C" w:rsidRPr="00BA2195" w14:paraId="34CE0A41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EBF3C5" w14:textId="7E8F42AC" w:rsidR="000F729C" w:rsidRPr="00BA2195" w:rsidRDefault="00DD0B6E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023.04.17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98A12B" w14:textId="563D4761" w:rsidR="000F729C" w:rsidRPr="00BA2195" w:rsidRDefault="00DD0B6E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46DB82" w14:textId="74DC5EC0" w:rsidR="000F729C" w:rsidRPr="00BA2195" w:rsidRDefault="00DD0B6E" w:rsidP="00D668F3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분석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97CC1D" w14:textId="4400A6CF" w:rsidR="000F729C" w:rsidRPr="004D74F0" w:rsidRDefault="00DD0B6E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구재성</w:t>
            </w:r>
            <w:proofErr w:type="spellEnd"/>
          </w:p>
        </w:tc>
      </w:tr>
      <w:tr w:rsidR="000F729C" w:rsidRPr="00BA2195" w14:paraId="25E1FD54" w14:textId="77777777" w:rsidTr="13CF6A0A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7BEAA2" w14:textId="6B2532CC"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DD0B6E">
              <w:t>2023.04.17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4A9CD" w14:textId="1DD59812" w:rsidR="000F729C" w:rsidRPr="00BA2195" w:rsidRDefault="00DD0B6E" w:rsidP="00D668F3">
            <w:r>
              <w:t>1.0.1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584BE" w14:textId="452BE2BC" w:rsidR="000F729C" w:rsidRPr="00BA2195" w:rsidRDefault="00DD0B6E" w:rsidP="00D668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38FC" w14:textId="0235A606" w:rsidR="000F729C" w:rsidRPr="00BA2195" w:rsidRDefault="00DD0B6E" w:rsidP="00D668F3">
            <w:r>
              <w:rPr>
                <w:rFonts w:hint="eastAsia"/>
              </w:rPr>
              <w:t>이병현</w:t>
            </w:r>
          </w:p>
        </w:tc>
      </w:tr>
      <w:tr w:rsidR="000F729C" w:rsidRPr="00BA2195" w14:paraId="2970B2BD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A318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512BE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A70637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2417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3510C91B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8484D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F56C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9CC1FA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F996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04531709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3886A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CEB11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8BF34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B29A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AE5A731" w14:textId="77777777" w:rsidTr="13CF6A0A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74F8A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6F60B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8BA6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DB19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14:paraId="110FFD37" w14:textId="77777777" w:rsidR="00D668F3" w:rsidRDefault="000F729C" w:rsidP="00D668F3">
      <w:r>
        <w:br w:type="page"/>
      </w:r>
    </w:p>
    <w:p w14:paraId="4A0F8D1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27C33EE3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D3139D5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53F06D6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F1200D7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D0E98C1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0BE6EF5A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26A932A3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33C19D1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5CDB2EA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7EAA61DF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7C560B2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33BA452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4493DE93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B699379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65482945" w14:textId="77777777" w:rsidR="00121136" w:rsidRDefault="13CF6A0A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49DA3728" w14:textId="672EF523" w:rsidR="00FF46A0" w:rsidRPr="00FF46A0" w:rsidRDefault="00FF46A0" w:rsidP="00FF46A0"/>
    <w:p w14:paraId="42E18955" w14:textId="4D06E865" w:rsidR="00FF46A0" w:rsidRPr="00FF46A0" w:rsidRDefault="30C4244D" w:rsidP="30C4244D">
      <w:pPr>
        <w:rPr>
          <w:rFonts w:asciiTheme="minorEastAsia" w:eastAsiaTheme="minorEastAsia" w:hAnsiTheme="minorEastAsia" w:cstheme="minorEastAsia"/>
        </w:rPr>
      </w:pPr>
      <w:r>
        <w:t xml:space="preserve"> </w:t>
      </w:r>
      <w:r w:rsidRPr="30C4244D">
        <w:rPr>
          <w:rFonts w:asciiTheme="minorEastAsia" w:eastAsiaTheme="minorEastAsia" w:hAnsiTheme="minorEastAsia" w:cstheme="minorEastAsia"/>
        </w:rPr>
        <w:t>살면서 병렬적으로 일을 처리해야 하거나 짧은 기간 안에 많은 작업에 대응해야 하는 상황이 발생하곤 한다. 이때, 할 일들을 정확히 파악하고 있지 않으면 해야 하는 작업들을 잊어버리거나 일정에 맞추지 못한다. 이와 같은 문제들을 해결하기 위한 애플리케이션이다.</w:t>
      </w:r>
    </w:p>
    <w:p w14:paraId="58F3F35F" w14:textId="0AD432DE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</w:t>
      </w:r>
    </w:p>
    <w:p w14:paraId="348327FE" w14:textId="5B130101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개발하고자 하는 할 일 목록 애플리케이션은 사용자가 개인적인 일정과 작업을 관리할 수 있는 애플리케이션으로, 사용자의 일상적인 업무와 개인적인 일들을 보다 효율적으로 관리하고, 작업의 우선순위와 마감일을 설정 및 관리할 수 있으며, 알림 기능을 제공해 작업을 일정에 맞게 완료할 수 있도록 사용자 돕는 애플리케이션이다.</w:t>
      </w:r>
    </w:p>
    <w:p w14:paraId="08F4B8BE" w14:textId="27DC7FDB" w:rsidR="00FF46A0" w:rsidRPr="00FF46A0" w:rsidRDefault="00FF46A0" w:rsidP="13CF6A0A">
      <w:pPr>
        <w:rPr>
          <w:rFonts w:asciiTheme="minorEastAsia" w:eastAsiaTheme="minorEastAsia" w:hAnsiTheme="minorEastAsia" w:cstheme="minorEastAsia"/>
        </w:rPr>
      </w:pPr>
    </w:p>
    <w:p w14:paraId="1F72F646" w14:textId="3E35678F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이 애플리케이션은 여러 개의 목록 생성, 목록에 작업 추가, 작업 삭제, 편집, 정렬, 완료 작업 열람, 작업 알림 등의 기능을 제공한다. 애플리케이션을 통해 할 일을 추가하고 수정하여 최신 상태를 유지하며, 우선순위와 마감일을 확인함으로써 중요한 작업을 우선적으로 처리해 작업 효율성을 향상시킬 수 있다. 또한 할 일 목록 애플리케이션은 작업의 상태를 확인할 수 있는 기능을 제공한다. 완료된 작업은 완료 상태로 표시되어 확인할 수 있고, 마감일이 지난 작업을 확인해 미완료된 작업을 즉시 처리할 수 있도록 한다. 애플리케이션은 마감일을 설정하고 알림을 받을 수 있는 기능을 제공하여, 사용자가 일정을 효과적으로 관리할 수 있도록 도와준다.   </w:t>
      </w:r>
    </w:p>
    <w:p w14:paraId="34029D35" w14:textId="54009152" w:rsidR="13CF6A0A" w:rsidRDefault="13CF6A0A" w:rsidP="13CF6A0A"/>
    <w:p w14:paraId="0F697F56" w14:textId="55074FDC" w:rsidR="13CF6A0A" w:rsidRDefault="13CF6A0A" w:rsidP="13CF6A0A"/>
    <w:p w14:paraId="54D0F837" w14:textId="60250DEA" w:rsidR="13CF6A0A" w:rsidRDefault="13CF6A0A" w:rsidP="13CF6A0A">
      <w:bookmarkStart w:id="5" w:name="_Toc287096150"/>
    </w:p>
    <w:p w14:paraId="2104502B" w14:textId="77777777" w:rsidR="004E1CC0" w:rsidRDefault="004E1CC0" w:rsidP="13CF6A0A"/>
    <w:p w14:paraId="15E43B83" w14:textId="77777777" w:rsidR="004E1CC0" w:rsidRDefault="004E1CC0" w:rsidP="13CF6A0A"/>
    <w:p w14:paraId="7C726D21" w14:textId="77777777" w:rsidR="004E1CC0" w:rsidRDefault="004E1CC0" w:rsidP="13CF6A0A"/>
    <w:p w14:paraId="5DE126CD" w14:textId="77777777" w:rsidR="004E1CC0" w:rsidRDefault="004E1CC0" w:rsidP="13CF6A0A"/>
    <w:p w14:paraId="3E557C0A" w14:textId="77777777" w:rsidR="004E1CC0" w:rsidRDefault="004E1CC0" w:rsidP="13CF6A0A"/>
    <w:p w14:paraId="462766ED" w14:textId="77777777" w:rsidR="004E1CC0" w:rsidRDefault="004E1CC0" w:rsidP="13CF6A0A"/>
    <w:p w14:paraId="669FC24F" w14:textId="77777777" w:rsidR="004E1CC0" w:rsidRDefault="004E1CC0" w:rsidP="13CF6A0A"/>
    <w:p w14:paraId="18AB6950" w14:textId="77777777" w:rsidR="004E1CC0" w:rsidRDefault="004E1CC0" w:rsidP="13CF6A0A"/>
    <w:p w14:paraId="107BE0FA" w14:textId="77777777" w:rsidR="004E1CC0" w:rsidRDefault="004E1CC0" w:rsidP="13CF6A0A"/>
    <w:p w14:paraId="4C310FEF" w14:textId="77777777" w:rsidR="004E1CC0" w:rsidRDefault="004E1CC0" w:rsidP="13CF6A0A"/>
    <w:p w14:paraId="0435CADB" w14:textId="77777777" w:rsidR="004E1CC0" w:rsidRDefault="004E1CC0" w:rsidP="13CF6A0A"/>
    <w:p w14:paraId="14FA727B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5DAD836C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6BB9E253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5893"/>
      </w:tblGrid>
      <w:tr w:rsidR="00EF53CF" w:rsidRPr="00BA2195" w14:paraId="40637E48" w14:textId="77777777" w:rsidTr="00EF53CF">
        <w:tc>
          <w:tcPr>
            <w:tcW w:w="2482" w:type="dxa"/>
            <w:shd w:val="clear" w:color="auto" w:fill="CCCCCC"/>
          </w:tcPr>
          <w:p w14:paraId="473206F9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10944B34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1280E1D6" w14:textId="77777777" w:rsidTr="00EF53CF">
        <w:tc>
          <w:tcPr>
            <w:tcW w:w="2482" w:type="dxa"/>
          </w:tcPr>
          <w:p w14:paraId="7B64B6DE" w14:textId="5A735975" w:rsidR="00EF53CF" w:rsidRPr="00FF46A0" w:rsidRDefault="00F759B5" w:rsidP="00EF53CF">
            <w:pPr>
              <w:jc w:val="center"/>
              <w:rPr>
                <w:rStyle w:val="ae"/>
              </w:rPr>
            </w:pPr>
            <w:r w:rsidRPr="00F759B5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  <w:tc>
          <w:tcPr>
            <w:tcW w:w="6042" w:type="dxa"/>
          </w:tcPr>
          <w:p w14:paraId="089F80EB" w14:textId="744DD1A1" w:rsidR="00FF46A0" w:rsidRPr="00F759B5" w:rsidRDefault="004E1CC0" w:rsidP="00C22C37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T</w:t>
            </w:r>
            <w:r>
              <w:rPr>
                <w:rStyle w:val="ae"/>
                <w:color w:val="000000" w:themeColor="text1"/>
              </w:rPr>
              <w:t>ODO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를</w:t>
            </w:r>
            <w:proofErr w:type="spellEnd"/>
            <w:r w:rsidR="00F759B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F759B5">
              <w:rPr>
                <w:rStyle w:val="ae"/>
                <w:rFonts w:hint="eastAsia"/>
                <w:color w:val="000000" w:themeColor="text1"/>
              </w:rPr>
              <w:t>사용하는</w:t>
            </w:r>
            <w:r w:rsidR="00F759B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F759B5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</w:tr>
      <w:tr w:rsidR="00EF53CF" w:rsidRPr="00BA2195" w14:paraId="23DE523C" w14:textId="77777777" w:rsidTr="00EF53CF">
        <w:tc>
          <w:tcPr>
            <w:tcW w:w="2482" w:type="dxa"/>
          </w:tcPr>
          <w:p w14:paraId="52E56223" w14:textId="297964AC" w:rsidR="00EF53CF" w:rsidRPr="00EF53CF" w:rsidRDefault="004E1CC0" w:rsidP="00EF53C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</w:t>
            </w:r>
          </w:p>
        </w:tc>
        <w:tc>
          <w:tcPr>
            <w:tcW w:w="6042" w:type="dxa"/>
          </w:tcPr>
          <w:p w14:paraId="07547A01" w14:textId="1EB1796B" w:rsidR="00EF53CF" w:rsidRPr="00EF53CF" w:rsidRDefault="004E1CC0" w:rsidP="0052318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 이후 어플리케이션을 사용하는 사람</w:t>
            </w:r>
          </w:p>
        </w:tc>
      </w:tr>
      <w:tr w:rsidR="00EF53CF" w:rsidRPr="00BA2195" w14:paraId="5043CB0F" w14:textId="77777777" w:rsidTr="00EF53CF">
        <w:tc>
          <w:tcPr>
            <w:tcW w:w="2482" w:type="dxa"/>
          </w:tcPr>
          <w:p w14:paraId="07459315" w14:textId="041786D3" w:rsidR="00EF53CF" w:rsidRPr="00EF53CF" w:rsidRDefault="004E1CC0" w:rsidP="00EF53C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비회원</w:t>
            </w:r>
          </w:p>
        </w:tc>
        <w:tc>
          <w:tcPr>
            <w:tcW w:w="6042" w:type="dxa"/>
          </w:tcPr>
          <w:p w14:paraId="6537F28F" w14:textId="2E1B2784" w:rsidR="00EF53CF" w:rsidRPr="00EF53CF" w:rsidRDefault="004E1CC0" w:rsidP="0052318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가입을 하지 않고 어플리케이션을 사용하는 사람</w:t>
            </w:r>
          </w:p>
        </w:tc>
      </w:tr>
      <w:tr w:rsidR="00EF53CF" w:rsidRPr="00BA2195" w14:paraId="6DFB9E20" w14:textId="77777777" w:rsidTr="00EF53CF">
        <w:tc>
          <w:tcPr>
            <w:tcW w:w="2482" w:type="dxa"/>
          </w:tcPr>
          <w:p w14:paraId="70DF9E5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44E871BC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144A5D23" w14:textId="77777777" w:rsidTr="00EF53CF">
        <w:tc>
          <w:tcPr>
            <w:tcW w:w="2482" w:type="dxa"/>
          </w:tcPr>
          <w:p w14:paraId="738610EB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637805D2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463F29E8" w14:textId="77777777" w:rsidTr="00EF53CF">
        <w:tc>
          <w:tcPr>
            <w:tcW w:w="2482" w:type="dxa"/>
          </w:tcPr>
          <w:p w14:paraId="3B7B4B8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3A0FF5F2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5630AD66" w14:textId="77777777" w:rsidTr="00EF53CF">
        <w:tc>
          <w:tcPr>
            <w:tcW w:w="2482" w:type="dxa"/>
          </w:tcPr>
          <w:p w14:paraId="6182907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2BA226A1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17AD93B2" w14:textId="77777777" w:rsidTr="00EF53CF">
        <w:tc>
          <w:tcPr>
            <w:tcW w:w="2482" w:type="dxa"/>
          </w:tcPr>
          <w:p w14:paraId="0DE4B5B7" w14:textId="688B2E8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66204FF1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2DBF0D7D" w14:textId="77777777" w:rsidTr="00EF53CF">
        <w:tc>
          <w:tcPr>
            <w:tcW w:w="2482" w:type="dxa"/>
          </w:tcPr>
          <w:p w14:paraId="6B62F1B3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02F2C34E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14:paraId="680A4E5D" w14:textId="77777777" w:rsidR="00EF53CF" w:rsidRDefault="00EF53CF" w:rsidP="00EF53CF"/>
    <w:p w14:paraId="2AC5C162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5274CB48" w14:textId="77777777" w:rsidR="004E1CC0" w:rsidRPr="004E1CC0" w:rsidRDefault="004E1CC0" w:rsidP="004E1CC0">
      <w:pPr>
        <w:ind w:left="800"/>
      </w:pPr>
    </w:p>
    <w:p w14:paraId="7194DBDC" w14:textId="2EFEA3B1" w:rsidR="00FF46A0" w:rsidRDefault="00FF46A0" w:rsidP="00FF46A0">
      <w:pPr>
        <w:jc w:val="center"/>
      </w:pPr>
    </w:p>
    <w:p w14:paraId="769D0D3C" w14:textId="70902B4F" w:rsidR="004221DF" w:rsidRDefault="004E1CC0" w:rsidP="004E1CC0">
      <w:pPr>
        <w:jc w:val="center"/>
      </w:pPr>
      <w:r>
        <w:rPr>
          <w:noProof/>
        </w:rPr>
        <w:drawing>
          <wp:inline distT="0" distB="0" distL="0" distR="0" wp14:anchorId="65DA5E86" wp14:editId="07C407B7">
            <wp:extent cx="1480457" cy="2204089"/>
            <wp:effectExtent l="0" t="0" r="5715" b="5715"/>
            <wp:docPr id="7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20" cy="22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1DF">
        <w:br w:type="page"/>
      </w:r>
    </w:p>
    <w:p w14:paraId="562C933A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27B5ADA8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54CD245A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14:paraId="07E9D450" w14:textId="77777777" w:rsidTr="0003407A">
        <w:tc>
          <w:tcPr>
            <w:tcW w:w="8524" w:type="dxa"/>
          </w:tcPr>
          <w:p w14:paraId="4676B143" w14:textId="77777777"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1231BE67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C8A28F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4134D1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5B07596A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49BA53C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D5114" w:rsidRPr="00D54A11" w14:paraId="787AC952" w14:textId="77777777" w:rsidTr="0003407A">
        <w:trPr>
          <w:trHeight w:val="338"/>
        </w:trPr>
        <w:tc>
          <w:tcPr>
            <w:tcW w:w="1490" w:type="dxa"/>
          </w:tcPr>
          <w:p w14:paraId="5464D635" w14:textId="01A79F0A" w:rsidR="000D5114" w:rsidRDefault="000D5114" w:rsidP="000D5114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6095" w:type="dxa"/>
          </w:tcPr>
          <w:p w14:paraId="3B7A81D3" w14:textId="7F5DD411" w:rsidR="000D5114" w:rsidRDefault="000D5114" w:rsidP="000D5114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이 리스트는 완료되지 않은 작업,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완료된 작업,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작업 폴더 모두를 포함한다.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</w:p>
        </w:tc>
        <w:tc>
          <w:tcPr>
            <w:tcW w:w="898" w:type="dxa"/>
          </w:tcPr>
          <w:p w14:paraId="65D35BEF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2A901ADC" w14:textId="77777777" w:rsidTr="0003407A">
        <w:trPr>
          <w:trHeight w:val="338"/>
        </w:trPr>
        <w:tc>
          <w:tcPr>
            <w:tcW w:w="1490" w:type="dxa"/>
          </w:tcPr>
          <w:p w14:paraId="14B2D14C" w14:textId="5599FF21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6095" w:type="dxa"/>
          </w:tcPr>
          <w:p w14:paraId="2B14140C" w14:textId="2AA61E09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작업폴더로</w:t>
            </w:r>
            <w:proofErr w:type="spellEnd"/>
            <w:r>
              <w:rPr>
                <w:rFonts w:ascii="돋움" w:eastAsia="돋움" w:hAnsi="돋움" w:hint="eastAsia"/>
              </w:rPr>
              <w:t xml:space="preserve">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 w14:paraId="3C51D61E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614070C7" w14:textId="77777777" w:rsidTr="0003407A">
        <w:trPr>
          <w:trHeight w:val="338"/>
        </w:trPr>
        <w:tc>
          <w:tcPr>
            <w:tcW w:w="1490" w:type="dxa"/>
          </w:tcPr>
          <w:p w14:paraId="5C63BA58" w14:textId="75E88C29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6095" w:type="dxa"/>
          </w:tcPr>
          <w:p w14:paraId="78F0A89E" w14:textId="03AD6956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898" w:type="dxa"/>
          </w:tcPr>
          <w:p w14:paraId="4381AFC2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30D7AA69" w14:textId="77777777" w:rsidTr="0003407A">
        <w:trPr>
          <w:trHeight w:val="338"/>
        </w:trPr>
        <w:tc>
          <w:tcPr>
            <w:tcW w:w="1490" w:type="dxa"/>
          </w:tcPr>
          <w:p w14:paraId="7196D064" w14:textId="5D14EE4E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6095" w:type="dxa"/>
          </w:tcPr>
          <w:p w14:paraId="34FF1C98" w14:textId="61300B5B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작업은 작업의 이름,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내용,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마감일,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898" w:type="dxa"/>
          </w:tcPr>
          <w:p w14:paraId="6D072C0D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5B08B5D1" w14:textId="77777777" w:rsidTr="0003407A">
        <w:trPr>
          <w:trHeight w:val="338"/>
        </w:trPr>
        <w:tc>
          <w:tcPr>
            <w:tcW w:w="1490" w:type="dxa"/>
          </w:tcPr>
          <w:p w14:paraId="16DEB4AB" w14:textId="655337F0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14:paraId="0AD9C6F4" w14:textId="14F5B4B8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작업 리스트 화면에서 </w:t>
            </w:r>
            <w:r w:rsidR="00F0405B">
              <w:rPr>
                <w:rFonts w:ascii="돋움" w:eastAsia="돋움" w:hAnsi="돋움" w:hint="eastAsia"/>
              </w:rPr>
              <w:t xml:space="preserve">작업의 </w:t>
            </w:r>
            <w:r>
              <w:rPr>
                <w:rFonts w:ascii="돋움" w:eastAsia="돋움" w:hAnsi="돋움" w:hint="eastAsia"/>
              </w:rPr>
              <w:t>내용을 수정할 수 있다.</w:t>
            </w:r>
          </w:p>
        </w:tc>
        <w:tc>
          <w:tcPr>
            <w:tcW w:w="898" w:type="dxa"/>
          </w:tcPr>
          <w:p w14:paraId="4B1F511A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5B0CC430" w14:textId="77777777" w:rsidTr="0003407A">
        <w:trPr>
          <w:trHeight w:val="338"/>
        </w:trPr>
        <w:tc>
          <w:tcPr>
            <w:tcW w:w="1490" w:type="dxa"/>
          </w:tcPr>
          <w:p w14:paraId="7B8AF4A9" w14:textId="61EFC847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6095" w:type="dxa"/>
          </w:tcPr>
          <w:p w14:paraId="1CD9004A" w14:textId="7CFAAB34" w:rsidR="00F0405B" w:rsidRP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898" w:type="dxa"/>
          </w:tcPr>
          <w:p w14:paraId="4BECEB54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65F9C3DC" w14:textId="77777777" w:rsidTr="0003407A">
        <w:trPr>
          <w:trHeight w:val="338"/>
        </w:trPr>
        <w:tc>
          <w:tcPr>
            <w:tcW w:w="1490" w:type="dxa"/>
          </w:tcPr>
          <w:p w14:paraId="5023141B" w14:textId="72FD4170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6095" w:type="dxa"/>
          </w:tcPr>
          <w:p w14:paraId="1F3B1409" w14:textId="262A403E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898" w:type="dxa"/>
          </w:tcPr>
          <w:p w14:paraId="562C75D1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3A07279F" w14:textId="77777777" w:rsidTr="0003407A">
        <w:trPr>
          <w:trHeight w:val="338"/>
        </w:trPr>
        <w:tc>
          <w:tcPr>
            <w:tcW w:w="1490" w:type="dxa"/>
          </w:tcPr>
          <w:p w14:paraId="31A1FCC2" w14:textId="75800535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6095" w:type="dxa"/>
          </w:tcPr>
          <w:p w14:paraId="2E6A6BE1" w14:textId="0EC2A381" w:rsidR="000D5114" w:rsidRDefault="003271D6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작업 리스트 화면에서 폴더 생성 버튼을 눌러 </w:t>
            </w:r>
            <w:r w:rsidR="000D5114">
              <w:rPr>
                <w:rFonts w:ascii="돋움" w:eastAsia="돋움" w:hAnsi="돋움" w:hint="eastAsia"/>
              </w:rPr>
              <w:t>작업 폴더를 생성할 수 있다.</w:t>
            </w:r>
            <w:r w:rsidR="000D5114">
              <w:rPr>
                <w:rFonts w:ascii="돋움" w:eastAsia="돋움" w:hAnsi="돋움"/>
              </w:rPr>
              <w:t xml:space="preserve"> </w:t>
            </w:r>
            <w:r w:rsidR="000D5114">
              <w:rPr>
                <w:rFonts w:ascii="돋움" w:eastAsia="돋움" w:hAnsi="돋움" w:hint="eastAsia"/>
              </w:rPr>
              <w:t>작업 폴더는 각각의 이름을 가지게 되며,</w:t>
            </w:r>
            <w:r w:rsidR="000D5114">
              <w:rPr>
                <w:rFonts w:ascii="돋움" w:eastAsia="돋움" w:hAnsi="돋움"/>
              </w:rPr>
              <w:t xml:space="preserve"> </w:t>
            </w:r>
            <w:r w:rsidR="000D5114">
              <w:rPr>
                <w:rFonts w:ascii="돋움" w:eastAsia="돋움" w:hAnsi="돋움" w:hint="eastAsia"/>
              </w:rPr>
              <w:t xml:space="preserve">최대 </w:t>
            </w:r>
            <w:r w:rsidR="000D5114">
              <w:rPr>
                <w:rFonts w:ascii="돋움" w:eastAsia="돋움" w:hAnsi="돋움"/>
              </w:rPr>
              <w:t>100</w:t>
            </w:r>
            <w:r w:rsidR="000D5114">
              <w:rPr>
                <w:rFonts w:ascii="돋움" w:eastAsia="돋움" w:hAnsi="돋움" w:hint="eastAsia"/>
              </w:rPr>
              <w:t>자로 한다.</w:t>
            </w:r>
            <w:r w:rsidR="000D5114">
              <w:rPr>
                <w:rFonts w:ascii="돋움" w:eastAsia="돋움" w:hAnsi="돋움"/>
              </w:rPr>
              <w:t xml:space="preserve"> </w:t>
            </w:r>
            <w:r w:rsidR="000D5114"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898" w:type="dxa"/>
          </w:tcPr>
          <w:p w14:paraId="43B96291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2E88DF25" w14:textId="77777777" w:rsidTr="0003407A">
        <w:trPr>
          <w:trHeight w:val="338"/>
        </w:trPr>
        <w:tc>
          <w:tcPr>
            <w:tcW w:w="1490" w:type="dxa"/>
          </w:tcPr>
          <w:p w14:paraId="749AFE83" w14:textId="1BFB764C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6095" w:type="dxa"/>
          </w:tcPr>
          <w:p w14:paraId="7922E9E3" w14:textId="18C3D54C" w:rsidR="000D5114" w:rsidRPr="000D5114" w:rsidRDefault="000D5114" w:rsidP="000D5114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작업폴더</w:t>
            </w:r>
            <w:proofErr w:type="spellEnd"/>
            <w:r>
              <w:rPr>
                <w:rFonts w:ascii="돋움" w:eastAsia="돋움" w:hAnsi="돋움" w:hint="eastAsia"/>
              </w:rPr>
              <w:t xml:space="preserve">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작업폴더를</w:t>
            </w:r>
            <w:proofErr w:type="spellEnd"/>
            <w:r>
              <w:rPr>
                <w:rFonts w:ascii="돋움" w:eastAsia="돋움" w:hAnsi="돋움" w:hint="eastAsia"/>
              </w:rPr>
              <w:t xml:space="preserve"> 삭제할 때 </w:t>
            </w:r>
            <w:proofErr w:type="spellStart"/>
            <w:r>
              <w:rPr>
                <w:rFonts w:ascii="돋움" w:eastAsia="돋움" w:hAnsi="돋움" w:hint="eastAsia"/>
              </w:rPr>
              <w:t>작업폴더</w:t>
            </w:r>
            <w:proofErr w:type="spellEnd"/>
            <w:r>
              <w:rPr>
                <w:rFonts w:ascii="돋움" w:eastAsia="돋움" w:hAnsi="돋움" w:hint="eastAsia"/>
              </w:rPr>
              <w:t xml:space="preserve"> 안에 작업이 </w:t>
            </w:r>
            <w:proofErr w:type="spellStart"/>
            <w:r>
              <w:rPr>
                <w:rFonts w:ascii="돋움" w:eastAsia="돋움" w:hAnsi="돋움" w:hint="eastAsia"/>
              </w:rPr>
              <w:t>들어있다면</w:t>
            </w:r>
            <w:proofErr w:type="spellEnd"/>
            <w:r>
              <w:rPr>
                <w:rFonts w:ascii="돋움" w:eastAsia="돋움" w:hAnsi="돋움" w:hint="eastAsia"/>
              </w:rPr>
              <w:t xml:space="preserve">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예 버튼을 클릭하면 </w:t>
            </w:r>
            <w:proofErr w:type="spellStart"/>
            <w:r>
              <w:rPr>
                <w:rFonts w:ascii="돋움" w:eastAsia="돋움" w:hAnsi="돋움" w:hint="eastAsia"/>
              </w:rPr>
              <w:t>작업폴더와</w:t>
            </w:r>
            <w:proofErr w:type="spellEnd"/>
            <w:r>
              <w:rPr>
                <w:rFonts w:ascii="돋움" w:eastAsia="돋움" w:hAnsi="돋움" w:hint="eastAsia"/>
              </w:rPr>
              <w:t xml:space="preserve">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아니오</w:t>
            </w:r>
            <w:proofErr w:type="spellEnd"/>
            <w:r>
              <w:rPr>
                <w:rFonts w:ascii="돋움" w:eastAsia="돋움" w:hAnsi="돋움" w:hint="eastAsia"/>
              </w:rPr>
              <w:t xml:space="preserve">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 xml:space="preserve">버튼을 누르기 전으로 </w:t>
            </w:r>
            <w:proofErr w:type="spellStart"/>
            <w:r>
              <w:rPr>
                <w:rFonts w:ascii="돋움" w:eastAsia="돋움" w:hAnsi="돋움" w:hint="eastAsia"/>
              </w:rPr>
              <w:t>롤백한다</w:t>
            </w:r>
            <w:proofErr w:type="spellEnd"/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14:paraId="4B73A4DF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6A54D50A" w14:textId="77777777" w:rsidTr="0003407A">
        <w:trPr>
          <w:trHeight w:val="338"/>
        </w:trPr>
        <w:tc>
          <w:tcPr>
            <w:tcW w:w="1490" w:type="dxa"/>
          </w:tcPr>
          <w:p w14:paraId="595836F1" w14:textId="3437975E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6095" w:type="dxa"/>
          </w:tcPr>
          <w:p w14:paraId="2840AC3F" w14:textId="58DA3540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작업폴더의</w:t>
            </w:r>
            <w:proofErr w:type="spellEnd"/>
            <w:r>
              <w:rPr>
                <w:rFonts w:ascii="돋움" w:eastAsia="돋움" w:hAnsi="돋움" w:hint="eastAsia"/>
              </w:rPr>
              <w:t xml:space="preserve"> 이름을 </w:t>
            </w:r>
            <w:proofErr w:type="spellStart"/>
            <w:r w:rsidR="003271D6">
              <w:rPr>
                <w:rFonts w:ascii="돋움" w:eastAsia="돋움" w:hAnsi="돋움" w:hint="eastAsia"/>
              </w:rPr>
              <w:t>더블</w:t>
            </w:r>
            <w:r>
              <w:rPr>
                <w:rFonts w:ascii="돋움" w:eastAsia="돋움" w:hAnsi="돋움" w:hint="eastAsia"/>
              </w:rPr>
              <w:t>클릭하여</w:t>
            </w:r>
            <w:proofErr w:type="spellEnd"/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작업폴더의</w:t>
            </w:r>
            <w:proofErr w:type="spellEnd"/>
            <w:r>
              <w:rPr>
                <w:rFonts w:ascii="돋움" w:eastAsia="돋움" w:hAnsi="돋움" w:hint="eastAsia"/>
              </w:rPr>
              <w:t xml:space="preserve">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 w14:paraId="541CA78E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05949CFA" w14:textId="77777777" w:rsidTr="0003407A">
        <w:trPr>
          <w:trHeight w:val="338"/>
        </w:trPr>
        <w:tc>
          <w:tcPr>
            <w:tcW w:w="1490" w:type="dxa"/>
          </w:tcPr>
          <w:p w14:paraId="50634FEE" w14:textId="7BE4B7F7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</w:t>
            </w:r>
            <w:r>
              <w:rPr>
                <w:rFonts w:ascii="돋움" w:eastAsia="돋움" w:hAnsi="돋움" w:hint="eastAsia"/>
              </w:rPr>
              <w:lastRenderedPageBreak/>
              <w:t>에서 작업 생성</w:t>
            </w:r>
          </w:p>
        </w:tc>
        <w:tc>
          <w:tcPr>
            <w:tcW w:w="6095" w:type="dxa"/>
          </w:tcPr>
          <w:p w14:paraId="0CFE362E" w14:textId="284DAC7F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</w:t>
            </w:r>
            <w:r>
              <w:rPr>
                <w:rFonts w:ascii="돋움" w:eastAsia="돋움" w:hAnsi="돋움" w:hint="eastAsia"/>
              </w:rPr>
              <w:lastRenderedPageBreak/>
              <w:t>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898" w:type="dxa"/>
          </w:tcPr>
          <w:p w14:paraId="0F713896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664355AD" w14:textId="77777777" w:rsidTr="0003407A">
        <w:trPr>
          <w:trHeight w:val="338"/>
        </w:trPr>
        <w:tc>
          <w:tcPr>
            <w:tcW w:w="1490" w:type="dxa"/>
          </w:tcPr>
          <w:p w14:paraId="1A965116" w14:textId="39E692B3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14:paraId="7DF4E37C" w14:textId="2769ABDC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회원가입하고,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생성된 계정을 이용해 작업 목록에 접근하고 수정할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이미 회원가입 된 회원이라면 이미 가입된 회원이라는 메시지를 출력하고 로그인 화면을 출력한다.</w:t>
            </w:r>
          </w:p>
        </w:tc>
        <w:tc>
          <w:tcPr>
            <w:tcW w:w="898" w:type="dxa"/>
          </w:tcPr>
          <w:p w14:paraId="44FB30F8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1DA6542E" w14:textId="77777777" w:rsidTr="0003407A">
        <w:trPr>
          <w:trHeight w:val="353"/>
        </w:trPr>
        <w:tc>
          <w:tcPr>
            <w:tcW w:w="1490" w:type="dxa"/>
          </w:tcPr>
          <w:p w14:paraId="3041E394" w14:textId="5E24881A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14:paraId="722B00AE" w14:textId="7E295BFD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아이디나 비밀번호가 </w:t>
            </w:r>
            <w:proofErr w:type="spellStart"/>
            <w:r>
              <w:rPr>
                <w:rFonts w:ascii="돋움" w:eastAsia="돋움" w:hAnsi="돋움" w:hint="eastAsia"/>
              </w:rPr>
              <w:t>틀리다면</w:t>
            </w:r>
            <w:proofErr w:type="spellEnd"/>
            <w:r>
              <w:rPr>
                <w:rFonts w:ascii="돋움" w:eastAsia="돋움" w:hAnsi="돋움" w:hint="eastAsia"/>
              </w:rPr>
              <w:t xml:space="preserve">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898" w:type="dxa"/>
          </w:tcPr>
          <w:p w14:paraId="42C6D796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2E6A80C2" w14:textId="77777777" w:rsidTr="0003407A">
        <w:trPr>
          <w:trHeight w:val="353"/>
        </w:trPr>
        <w:tc>
          <w:tcPr>
            <w:tcW w:w="1490" w:type="dxa"/>
          </w:tcPr>
          <w:p w14:paraId="1F215028" w14:textId="3D6F23D1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14:paraId="5C0CDD34" w14:textId="6872303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로그아웃 </w:t>
            </w:r>
            <w:proofErr w:type="spellStart"/>
            <w:r>
              <w:rPr>
                <w:rFonts w:ascii="돋움" w:eastAsia="돋움" w:hAnsi="돋움" w:hint="eastAsia"/>
              </w:rPr>
              <w:t>성공시</w:t>
            </w:r>
            <w:proofErr w:type="spellEnd"/>
            <w:r>
              <w:rPr>
                <w:rFonts w:ascii="돋움" w:eastAsia="돋움" w:hAnsi="돋움" w:hint="eastAsia"/>
              </w:rPr>
              <w:t xml:space="preserve"> 로그인 화면으로 이동한다.</w:t>
            </w:r>
          </w:p>
        </w:tc>
        <w:tc>
          <w:tcPr>
            <w:tcW w:w="898" w:type="dxa"/>
          </w:tcPr>
          <w:p w14:paraId="748F0973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5AC55200" w14:textId="77777777" w:rsidTr="0003407A">
        <w:trPr>
          <w:trHeight w:val="353"/>
        </w:trPr>
        <w:tc>
          <w:tcPr>
            <w:tcW w:w="1490" w:type="dxa"/>
          </w:tcPr>
          <w:p w14:paraId="44EEBBD7" w14:textId="4F4BFF96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6095" w:type="dxa"/>
          </w:tcPr>
          <w:p w14:paraId="15A8F7F5" w14:textId="142645CE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898" w:type="dxa"/>
          </w:tcPr>
          <w:p w14:paraId="0E3D251C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6E1831B3" w14:textId="77777777" w:rsidR="000C2157" w:rsidRDefault="000C2157" w:rsidP="00440DE6"/>
    <w:p w14:paraId="54E11D2A" w14:textId="77777777" w:rsidR="000C2157" w:rsidRDefault="000C2157" w:rsidP="00440DE6"/>
    <w:p w14:paraId="31126E5D" w14:textId="77777777" w:rsidR="000C2157" w:rsidRDefault="000C2157" w:rsidP="00440DE6"/>
    <w:p w14:paraId="2DE403A5" w14:textId="77777777" w:rsidR="000C2157" w:rsidRDefault="000C2157" w:rsidP="00440DE6"/>
    <w:p w14:paraId="62431CDC" w14:textId="77777777" w:rsidR="000C2157" w:rsidRDefault="000C2157" w:rsidP="00440DE6"/>
    <w:p w14:paraId="49E398E2" w14:textId="77777777" w:rsidR="000C2157" w:rsidRDefault="000C2157" w:rsidP="00440DE6"/>
    <w:p w14:paraId="16287F21" w14:textId="77777777" w:rsidR="000C2157" w:rsidRDefault="000C2157" w:rsidP="00440DE6"/>
    <w:p w14:paraId="5BE93A62" w14:textId="77777777" w:rsidR="000C2157" w:rsidRDefault="000C2157" w:rsidP="00440DE6"/>
    <w:p w14:paraId="384BA73E" w14:textId="77777777" w:rsidR="000C2157" w:rsidRDefault="000C2157" w:rsidP="00440DE6"/>
    <w:p w14:paraId="34B3F2EB" w14:textId="77777777" w:rsidR="000C2157" w:rsidRDefault="000C2157" w:rsidP="00440DE6"/>
    <w:p w14:paraId="7D34F5C7" w14:textId="77777777" w:rsidR="000C2157" w:rsidRDefault="000C2157" w:rsidP="00440DE6"/>
    <w:p w14:paraId="0B4020A7" w14:textId="77777777" w:rsidR="000C2157" w:rsidRDefault="000C2157" w:rsidP="00440DE6"/>
    <w:p w14:paraId="1D7B270A" w14:textId="77777777" w:rsidR="000C2157" w:rsidRPr="00440DE6" w:rsidRDefault="000C2157" w:rsidP="00440DE6">
      <w:r>
        <w:br w:type="page"/>
      </w:r>
    </w:p>
    <w:p w14:paraId="1DFEF720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4F904CB7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14:paraId="2C05351C" w14:textId="77777777" w:rsidTr="00BA2195">
        <w:tc>
          <w:tcPr>
            <w:tcW w:w="8524" w:type="dxa"/>
          </w:tcPr>
          <w:p w14:paraId="3E649F68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proofErr w:type="spellStart"/>
            <w:r w:rsidRPr="00BA2195">
              <w:rPr>
                <w:rStyle w:val="ae"/>
                <w:rFonts w:hint="eastAsia"/>
              </w:rPr>
              <w:t>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5A705FDE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6971CD3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9E61705" w14:textId="77777777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970367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37BAFFE1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6BEB814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0DFE6FF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6EE9BC55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617448" w:rsidRPr="00D54A11" w14:paraId="2F7CD3AE" w14:textId="77777777" w:rsidTr="0003407A">
        <w:trPr>
          <w:trHeight w:val="356"/>
        </w:trPr>
        <w:tc>
          <w:tcPr>
            <w:tcW w:w="1335" w:type="dxa"/>
          </w:tcPr>
          <w:p w14:paraId="7EB98CD4" w14:textId="49760209" w:rsidR="00617448" w:rsidRPr="007E70C2" w:rsidRDefault="00617448" w:rsidP="00617448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/>
              </w:rPr>
              <w:t>UC001</w:t>
            </w:r>
          </w:p>
        </w:tc>
        <w:tc>
          <w:tcPr>
            <w:tcW w:w="1714" w:type="dxa"/>
          </w:tcPr>
          <w:p w14:paraId="0775147C" w14:textId="2709EA93" w:rsidR="00617448" w:rsidRPr="007E70C2" w:rsidRDefault="00617448" w:rsidP="00617448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4360" w:type="dxa"/>
          </w:tcPr>
          <w:p w14:paraId="3766884C" w14:textId="77575EFB" w:rsidR="00617448" w:rsidRPr="007E70C2" w:rsidRDefault="00617448" w:rsidP="00617448">
            <w:pPr>
              <w:rPr>
                <w:rStyle w:val="ae"/>
              </w:rPr>
            </w:pPr>
            <w:r>
              <w:rPr>
                <w:rFonts w:hint="eastAsia"/>
              </w:rPr>
              <w:t>어플리케이션에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649841BE" w14:textId="3783A5BD" w:rsidR="00617448" w:rsidRPr="007E70C2" w:rsidRDefault="00617448" w:rsidP="00617448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617448" w:rsidRPr="00D54A11" w14:paraId="2A1F701D" w14:textId="77777777" w:rsidTr="0003407A">
        <w:trPr>
          <w:trHeight w:val="356"/>
        </w:trPr>
        <w:tc>
          <w:tcPr>
            <w:tcW w:w="1335" w:type="dxa"/>
          </w:tcPr>
          <w:p w14:paraId="03EFCA41" w14:textId="6E6CF91E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UC002</w:t>
            </w:r>
          </w:p>
        </w:tc>
        <w:tc>
          <w:tcPr>
            <w:tcW w:w="1714" w:type="dxa"/>
          </w:tcPr>
          <w:p w14:paraId="5F96A722" w14:textId="0D8B3874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4360" w:type="dxa"/>
          </w:tcPr>
          <w:p w14:paraId="5B95CD12" w14:textId="0C12C297" w:rsidR="00617448" w:rsidRPr="00BA2195" w:rsidRDefault="00617448" w:rsidP="00617448"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아이디나 비밀번호가 </w:t>
            </w:r>
            <w:proofErr w:type="spellStart"/>
            <w:r>
              <w:rPr>
                <w:rFonts w:ascii="돋움" w:eastAsia="돋움" w:hAnsi="돋움" w:hint="eastAsia"/>
              </w:rPr>
              <w:t>틀리다면</w:t>
            </w:r>
            <w:proofErr w:type="spellEnd"/>
            <w:r>
              <w:rPr>
                <w:rFonts w:ascii="돋움" w:eastAsia="돋움" w:hAnsi="돋움" w:hint="eastAsia"/>
              </w:rPr>
              <w:t xml:space="preserve">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1076" w:type="dxa"/>
          </w:tcPr>
          <w:p w14:paraId="5220BBB2" w14:textId="76187CB2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617448" w:rsidRPr="00D54A11" w14:paraId="13CB595B" w14:textId="77777777" w:rsidTr="0003407A">
        <w:trPr>
          <w:trHeight w:val="356"/>
        </w:trPr>
        <w:tc>
          <w:tcPr>
            <w:tcW w:w="1335" w:type="dxa"/>
          </w:tcPr>
          <w:p w14:paraId="6D9C8D39" w14:textId="009332E8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C003</w:t>
            </w:r>
          </w:p>
        </w:tc>
        <w:tc>
          <w:tcPr>
            <w:tcW w:w="1714" w:type="dxa"/>
          </w:tcPr>
          <w:p w14:paraId="675E05EE" w14:textId="2EF8BE05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4360" w:type="dxa"/>
          </w:tcPr>
          <w:p w14:paraId="2FC17F8B" w14:textId="2CFB43A4" w:rsidR="00617448" w:rsidRPr="00BA2195" w:rsidRDefault="00617448" w:rsidP="00617448"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이때 폴더에 대한 데이터보다는 </w:t>
            </w:r>
            <w:r>
              <w:rPr>
                <w:rFonts w:ascii="돋움" w:eastAsia="돋움" w:hAnsi="돋움"/>
              </w:rPr>
              <w:t>UI</w:t>
            </w:r>
            <w:proofErr w:type="spellStart"/>
            <w:r>
              <w:rPr>
                <w:rFonts w:ascii="돋움" w:eastAsia="돋움" w:hAnsi="돋움" w:hint="eastAsia"/>
              </w:rPr>
              <w:t>를</w:t>
            </w:r>
            <w:proofErr w:type="spellEnd"/>
            <w:r>
              <w:rPr>
                <w:rFonts w:ascii="돋움" w:eastAsia="돋움" w:hAnsi="돋움" w:hint="eastAsia"/>
              </w:rPr>
              <w:t xml:space="preserve"> 구성하여 전체적인 틀을 잡는 것에 목적을 둔다.</w:t>
            </w:r>
          </w:p>
        </w:tc>
        <w:tc>
          <w:tcPr>
            <w:tcW w:w="1076" w:type="dxa"/>
          </w:tcPr>
          <w:p w14:paraId="0A4F7224" w14:textId="58F58982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17448" w:rsidRPr="00D54A11" w14:paraId="5AE48A43" w14:textId="77777777" w:rsidTr="0003407A">
        <w:trPr>
          <w:trHeight w:val="356"/>
        </w:trPr>
        <w:tc>
          <w:tcPr>
            <w:tcW w:w="1335" w:type="dxa"/>
          </w:tcPr>
          <w:p w14:paraId="50F40DEB" w14:textId="14EABA4E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C004</w:t>
            </w:r>
          </w:p>
        </w:tc>
        <w:tc>
          <w:tcPr>
            <w:tcW w:w="1714" w:type="dxa"/>
          </w:tcPr>
          <w:p w14:paraId="77A52294" w14:textId="2EBFCC1E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4360" w:type="dxa"/>
          </w:tcPr>
          <w:p w14:paraId="007DCDA8" w14:textId="19727B1D" w:rsidR="00617448" w:rsidRPr="00BA2195" w:rsidRDefault="00617448" w:rsidP="00617448"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1076" w:type="dxa"/>
          </w:tcPr>
          <w:p w14:paraId="450EA2D7" w14:textId="57E9C93F" w:rsidR="00617448" w:rsidRPr="00617448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</w:tc>
      </w:tr>
      <w:tr w:rsidR="00617448" w:rsidRPr="00D54A11" w14:paraId="3DD355C9" w14:textId="77777777" w:rsidTr="0003407A">
        <w:trPr>
          <w:trHeight w:val="356"/>
        </w:trPr>
        <w:tc>
          <w:tcPr>
            <w:tcW w:w="1335" w:type="dxa"/>
          </w:tcPr>
          <w:p w14:paraId="1A81F0B1" w14:textId="03F06E3E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C005</w:t>
            </w:r>
          </w:p>
        </w:tc>
        <w:tc>
          <w:tcPr>
            <w:tcW w:w="1714" w:type="dxa"/>
          </w:tcPr>
          <w:p w14:paraId="717AAFBA" w14:textId="63D18266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4360" w:type="dxa"/>
          </w:tcPr>
          <w:p w14:paraId="56EE48EE" w14:textId="661FCDC9" w:rsidR="00617448" w:rsidRPr="00BA2195" w:rsidRDefault="00617448" w:rsidP="00617448"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1076" w:type="dxa"/>
          </w:tcPr>
          <w:p w14:paraId="2908EB2C" w14:textId="6D267CDF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617448" w:rsidRPr="00D54A11" w14:paraId="121FD38A" w14:textId="77777777" w:rsidTr="0003407A">
        <w:trPr>
          <w:trHeight w:val="356"/>
        </w:trPr>
        <w:tc>
          <w:tcPr>
            <w:tcW w:w="1335" w:type="dxa"/>
          </w:tcPr>
          <w:p w14:paraId="1FE2DD96" w14:textId="06F20B8F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UC006</w:t>
            </w:r>
          </w:p>
        </w:tc>
        <w:tc>
          <w:tcPr>
            <w:tcW w:w="1714" w:type="dxa"/>
          </w:tcPr>
          <w:p w14:paraId="27357532" w14:textId="0439CE80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안에</w:t>
            </w:r>
            <w:r>
              <w:rPr>
                <w:rFonts w:ascii="돋움" w:eastAsia="돋움" w:hAnsi="돋움" w:hint="eastAsia"/>
              </w:rPr>
              <w:lastRenderedPageBreak/>
              <w:t>서 작업 생성</w:t>
            </w:r>
          </w:p>
        </w:tc>
        <w:tc>
          <w:tcPr>
            <w:tcW w:w="4360" w:type="dxa"/>
          </w:tcPr>
          <w:p w14:paraId="07F023C8" w14:textId="38432F82" w:rsidR="00617448" w:rsidRPr="00BA2195" w:rsidRDefault="00617448" w:rsidP="00617448">
            <w:r>
              <w:rPr>
                <w:rFonts w:ascii="돋움" w:eastAsia="돋움" w:hAnsi="돋움" w:hint="eastAsia"/>
              </w:rPr>
              <w:lastRenderedPageBreak/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버튼을 </w:t>
            </w:r>
            <w:r>
              <w:rPr>
                <w:rFonts w:ascii="돋움" w:eastAsia="돋움" w:hAnsi="돋움" w:hint="eastAsia"/>
              </w:rPr>
              <w:lastRenderedPageBreak/>
              <w:t>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1076" w:type="dxa"/>
          </w:tcPr>
          <w:p w14:paraId="4BDB5498" w14:textId="11F98FA5" w:rsidR="00617448" w:rsidRPr="00D54A11" w:rsidRDefault="00140D34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6</w:t>
            </w:r>
          </w:p>
        </w:tc>
      </w:tr>
      <w:tr w:rsidR="00617448" w:rsidRPr="00D54A11" w14:paraId="2916C19D" w14:textId="77777777" w:rsidTr="0003407A">
        <w:trPr>
          <w:trHeight w:val="372"/>
        </w:trPr>
        <w:tc>
          <w:tcPr>
            <w:tcW w:w="1335" w:type="dxa"/>
          </w:tcPr>
          <w:p w14:paraId="74869460" w14:textId="2A480E54" w:rsidR="00617448" w:rsidRPr="00D54A11" w:rsidRDefault="00140D34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UC007</w:t>
            </w:r>
          </w:p>
        </w:tc>
        <w:tc>
          <w:tcPr>
            <w:tcW w:w="1714" w:type="dxa"/>
          </w:tcPr>
          <w:p w14:paraId="187F57B8" w14:textId="2A4E76ED" w:rsidR="00617448" w:rsidRPr="00D54A11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4360" w:type="dxa"/>
          </w:tcPr>
          <w:p w14:paraId="54738AF4" w14:textId="0012D011" w:rsidR="00617448" w:rsidRPr="00BA2195" w:rsidRDefault="00617448" w:rsidP="00617448"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  <w:tc>
          <w:tcPr>
            <w:tcW w:w="1076" w:type="dxa"/>
          </w:tcPr>
          <w:p w14:paraId="46ABBD8F" w14:textId="2E086E21" w:rsidR="00617448" w:rsidRPr="00D54A11" w:rsidRDefault="00140D34" w:rsidP="0061744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617448" w:rsidRPr="00D54A11" w14:paraId="3F0D4DD5" w14:textId="77777777" w:rsidTr="0003407A">
        <w:trPr>
          <w:trHeight w:val="372"/>
        </w:trPr>
        <w:tc>
          <w:tcPr>
            <w:tcW w:w="1335" w:type="dxa"/>
          </w:tcPr>
          <w:p w14:paraId="7D9C20A9" w14:textId="0CBF5253" w:rsidR="00617448" w:rsidRPr="00D54A11" w:rsidRDefault="00140D34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UC008</w:t>
            </w:r>
          </w:p>
        </w:tc>
        <w:tc>
          <w:tcPr>
            <w:tcW w:w="1714" w:type="dxa"/>
          </w:tcPr>
          <w:p w14:paraId="699DF0AC" w14:textId="6B8D471F" w:rsidR="00617448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4360" w:type="dxa"/>
          </w:tcPr>
          <w:p w14:paraId="6B26EB4C" w14:textId="5540C130" w:rsidR="00617448" w:rsidRPr="00BA2195" w:rsidRDefault="00617448" w:rsidP="00617448"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1076" w:type="dxa"/>
          </w:tcPr>
          <w:p w14:paraId="4F1DA344" w14:textId="1475C2E1" w:rsidR="00617448" w:rsidRPr="00D54A11" w:rsidRDefault="00140D34" w:rsidP="0061744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 w:rsidR="00617448" w:rsidRPr="00D54A11" w14:paraId="369E9BAB" w14:textId="77777777" w:rsidTr="0003407A">
        <w:trPr>
          <w:trHeight w:val="372"/>
        </w:trPr>
        <w:tc>
          <w:tcPr>
            <w:tcW w:w="1335" w:type="dxa"/>
          </w:tcPr>
          <w:p w14:paraId="2006FD3D" w14:textId="2136A8C3" w:rsidR="00617448" w:rsidRPr="00D54A11" w:rsidRDefault="00140D34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UC009</w:t>
            </w:r>
          </w:p>
        </w:tc>
        <w:tc>
          <w:tcPr>
            <w:tcW w:w="1714" w:type="dxa"/>
          </w:tcPr>
          <w:p w14:paraId="472DC85A" w14:textId="04A9F7F0" w:rsidR="00617448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4360" w:type="dxa"/>
          </w:tcPr>
          <w:p w14:paraId="426C1191" w14:textId="3E185A07" w:rsidR="00617448" w:rsidRPr="00BA2195" w:rsidRDefault="00617448" w:rsidP="00617448"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1076" w:type="dxa"/>
          </w:tcPr>
          <w:p w14:paraId="46EABE98" w14:textId="04C1F1E1" w:rsidR="00617448" w:rsidRPr="00D54A11" w:rsidRDefault="00140D34" w:rsidP="0061744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617448" w:rsidRPr="00D54A11" w14:paraId="108B7719" w14:textId="77777777" w:rsidTr="0003407A">
        <w:trPr>
          <w:trHeight w:val="372"/>
        </w:trPr>
        <w:tc>
          <w:tcPr>
            <w:tcW w:w="1335" w:type="dxa"/>
          </w:tcPr>
          <w:p w14:paraId="3DAC5201" w14:textId="07CAB43F" w:rsidR="00617448" w:rsidRPr="00D54A11" w:rsidRDefault="00140D34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UC010</w:t>
            </w:r>
          </w:p>
        </w:tc>
        <w:tc>
          <w:tcPr>
            <w:tcW w:w="1714" w:type="dxa"/>
          </w:tcPr>
          <w:p w14:paraId="16D2C183" w14:textId="24063D72" w:rsidR="00617448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4360" w:type="dxa"/>
          </w:tcPr>
          <w:p w14:paraId="2E568D91" w14:textId="4361CC61" w:rsidR="00617448" w:rsidRPr="00BA2195" w:rsidRDefault="00617448" w:rsidP="00617448">
            <w:proofErr w:type="spellStart"/>
            <w:r>
              <w:rPr>
                <w:rFonts w:ascii="돋움" w:eastAsia="돋움" w:hAnsi="돋움" w:hint="eastAsia"/>
              </w:rPr>
              <w:t>작업폴더</w:t>
            </w:r>
            <w:proofErr w:type="spellEnd"/>
            <w:r>
              <w:rPr>
                <w:rFonts w:ascii="돋움" w:eastAsia="돋움" w:hAnsi="돋움" w:hint="eastAsia"/>
              </w:rPr>
              <w:t xml:space="preserve">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작업폴더를</w:t>
            </w:r>
            <w:proofErr w:type="spellEnd"/>
            <w:r>
              <w:rPr>
                <w:rFonts w:ascii="돋움" w:eastAsia="돋움" w:hAnsi="돋움" w:hint="eastAsia"/>
              </w:rPr>
              <w:t xml:space="preserve"> 삭제할 때 </w:t>
            </w:r>
            <w:proofErr w:type="spellStart"/>
            <w:r>
              <w:rPr>
                <w:rFonts w:ascii="돋움" w:eastAsia="돋움" w:hAnsi="돋움" w:hint="eastAsia"/>
              </w:rPr>
              <w:t>작업폴더</w:t>
            </w:r>
            <w:proofErr w:type="spellEnd"/>
            <w:r>
              <w:rPr>
                <w:rFonts w:ascii="돋움" w:eastAsia="돋움" w:hAnsi="돋움" w:hint="eastAsia"/>
              </w:rPr>
              <w:t xml:space="preserve"> 안에 작업이 </w:t>
            </w:r>
            <w:proofErr w:type="spellStart"/>
            <w:r>
              <w:rPr>
                <w:rFonts w:ascii="돋움" w:eastAsia="돋움" w:hAnsi="돋움" w:hint="eastAsia"/>
              </w:rPr>
              <w:t>들어있다면</w:t>
            </w:r>
            <w:proofErr w:type="spellEnd"/>
            <w:r>
              <w:rPr>
                <w:rFonts w:ascii="돋움" w:eastAsia="돋움" w:hAnsi="돋움" w:hint="eastAsia"/>
              </w:rPr>
              <w:t xml:space="preserve">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예 버튼을 클릭하면 </w:t>
            </w:r>
            <w:proofErr w:type="spellStart"/>
            <w:r>
              <w:rPr>
                <w:rFonts w:ascii="돋움" w:eastAsia="돋움" w:hAnsi="돋움" w:hint="eastAsia"/>
              </w:rPr>
              <w:t>작업폴더와</w:t>
            </w:r>
            <w:proofErr w:type="spellEnd"/>
            <w:r>
              <w:rPr>
                <w:rFonts w:ascii="돋움" w:eastAsia="돋움" w:hAnsi="돋움" w:hint="eastAsia"/>
              </w:rPr>
              <w:t xml:space="preserve">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아니오</w:t>
            </w:r>
            <w:proofErr w:type="spellEnd"/>
            <w:r>
              <w:rPr>
                <w:rFonts w:ascii="돋움" w:eastAsia="돋움" w:hAnsi="돋움" w:hint="eastAsia"/>
              </w:rPr>
              <w:t xml:space="preserve">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 xml:space="preserve">버튼을 누르기 전으로 </w:t>
            </w:r>
            <w:proofErr w:type="spellStart"/>
            <w:r>
              <w:rPr>
                <w:rFonts w:ascii="돋움" w:eastAsia="돋움" w:hAnsi="돋움" w:hint="eastAsia"/>
              </w:rPr>
              <w:t>롤백한다</w:t>
            </w:r>
            <w:proofErr w:type="spellEnd"/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1076" w:type="dxa"/>
          </w:tcPr>
          <w:p w14:paraId="4981B863" w14:textId="1BD00795" w:rsidR="00617448" w:rsidRPr="00D54A11" w:rsidRDefault="00140D34" w:rsidP="0061744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0</w:t>
            </w:r>
          </w:p>
        </w:tc>
      </w:tr>
      <w:tr w:rsidR="00617448" w:rsidRPr="00D54A11" w14:paraId="175FFC03" w14:textId="77777777" w:rsidTr="0003407A">
        <w:trPr>
          <w:trHeight w:val="372"/>
        </w:trPr>
        <w:tc>
          <w:tcPr>
            <w:tcW w:w="1335" w:type="dxa"/>
          </w:tcPr>
          <w:p w14:paraId="795980BB" w14:textId="3E89421E" w:rsidR="00617448" w:rsidRPr="00D54A11" w:rsidRDefault="00140D34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UC011</w:t>
            </w:r>
          </w:p>
        </w:tc>
        <w:tc>
          <w:tcPr>
            <w:tcW w:w="1714" w:type="dxa"/>
          </w:tcPr>
          <w:p w14:paraId="79AC7A4B" w14:textId="6F59C896" w:rsidR="00617448" w:rsidRDefault="00617448" w:rsidP="0061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4360" w:type="dxa"/>
          </w:tcPr>
          <w:p w14:paraId="68DC92E5" w14:textId="4DA39228" w:rsidR="00617448" w:rsidRDefault="00617448" w:rsidP="00617448">
            <w:pPr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작업폴더의</w:t>
            </w:r>
            <w:proofErr w:type="spellEnd"/>
            <w:r>
              <w:rPr>
                <w:rFonts w:ascii="돋움" w:eastAsia="돋움" w:hAnsi="돋움" w:hint="eastAsia"/>
              </w:rPr>
              <w:t xml:space="preserve"> 이름을 </w:t>
            </w:r>
            <w:proofErr w:type="spellStart"/>
            <w:r>
              <w:rPr>
                <w:rFonts w:ascii="돋움" w:eastAsia="돋움" w:hAnsi="돋움" w:hint="eastAsia"/>
              </w:rPr>
              <w:t>더블클릭하여</w:t>
            </w:r>
            <w:proofErr w:type="spellEnd"/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작업폴더의</w:t>
            </w:r>
            <w:proofErr w:type="spellEnd"/>
            <w:r>
              <w:rPr>
                <w:rFonts w:ascii="돋움" w:eastAsia="돋움" w:hAnsi="돋움" w:hint="eastAsia"/>
              </w:rPr>
              <w:t xml:space="preserve">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076" w:type="dxa"/>
          </w:tcPr>
          <w:p w14:paraId="70FC3A93" w14:textId="5067BEF6" w:rsidR="00617448" w:rsidRPr="00D54A11" w:rsidRDefault="00140D34" w:rsidP="0061744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1</w:t>
            </w:r>
          </w:p>
        </w:tc>
      </w:tr>
      <w:tr w:rsidR="00140D34" w:rsidRPr="00D54A11" w14:paraId="62E327D6" w14:textId="77777777" w:rsidTr="0003407A">
        <w:trPr>
          <w:trHeight w:val="372"/>
        </w:trPr>
        <w:tc>
          <w:tcPr>
            <w:tcW w:w="1335" w:type="dxa"/>
          </w:tcPr>
          <w:p w14:paraId="789467DF" w14:textId="0FEA531F" w:rsidR="00140D34" w:rsidRPr="00D54A11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UC012</w:t>
            </w:r>
          </w:p>
        </w:tc>
        <w:tc>
          <w:tcPr>
            <w:tcW w:w="1714" w:type="dxa"/>
          </w:tcPr>
          <w:p w14:paraId="7061C667" w14:textId="216CE173" w:rsidR="00140D34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4360" w:type="dxa"/>
          </w:tcPr>
          <w:p w14:paraId="720548F0" w14:textId="0ECEA6BC" w:rsidR="00140D34" w:rsidRDefault="00140D34" w:rsidP="00140D3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1076" w:type="dxa"/>
          </w:tcPr>
          <w:p w14:paraId="4FCC1234" w14:textId="5744F4B8" w:rsidR="00140D34" w:rsidRPr="00D54A11" w:rsidRDefault="00140D34" w:rsidP="00140D3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2</w:t>
            </w:r>
          </w:p>
        </w:tc>
      </w:tr>
      <w:tr w:rsidR="00140D34" w:rsidRPr="00D54A11" w14:paraId="715FA00C" w14:textId="77777777" w:rsidTr="0003407A">
        <w:trPr>
          <w:trHeight w:val="372"/>
        </w:trPr>
        <w:tc>
          <w:tcPr>
            <w:tcW w:w="1335" w:type="dxa"/>
          </w:tcPr>
          <w:p w14:paraId="5DFB406E" w14:textId="49CE5E5E" w:rsidR="00140D34" w:rsidRPr="00D54A11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UC013</w:t>
            </w:r>
          </w:p>
        </w:tc>
        <w:tc>
          <w:tcPr>
            <w:tcW w:w="1714" w:type="dxa"/>
          </w:tcPr>
          <w:p w14:paraId="0AE3A756" w14:textId="1D23CCD2" w:rsidR="00140D34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4360" w:type="dxa"/>
          </w:tcPr>
          <w:p w14:paraId="5A974CE2" w14:textId="0A825CBD" w:rsidR="00140D34" w:rsidRDefault="00140D34" w:rsidP="00140D3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작업폴더로</w:t>
            </w:r>
            <w:proofErr w:type="spellEnd"/>
            <w:r>
              <w:rPr>
                <w:rFonts w:ascii="돋움" w:eastAsia="돋움" w:hAnsi="돋움" w:hint="eastAsia"/>
              </w:rPr>
              <w:t xml:space="preserve">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076" w:type="dxa"/>
          </w:tcPr>
          <w:p w14:paraId="796D4E3E" w14:textId="73D507D8" w:rsidR="00140D34" w:rsidRPr="00D54A11" w:rsidRDefault="00140D34" w:rsidP="00140D3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3</w:t>
            </w:r>
          </w:p>
        </w:tc>
      </w:tr>
      <w:tr w:rsidR="00140D34" w:rsidRPr="00D54A11" w14:paraId="093EB6C0" w14:textId="77777777" w:rsidTr="0003407A">
        <w:trPr>
          <w:trHeight w:val="372"/>
        </w:trPr>
        <w:tc>
          <w:tcPr>
            <w:tcW w:w="1335" w:type="dxa"/>
          </w:tcPr>
          <w:p w14:paraId="28B44076" w14:textId="2D231A77" w:rsidR="00140D34" w:rsidRPr="00D54A11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UC014</w:t>
            </w:r>
          </w:p>
        </w:tc>
        <w:tc>
          <w:tcPr>
            <w:tcW w:w="1714" w:type="dxa"/>
          </w:tcPr>
          <w:p w14:paraId="2619ADF5" w14:textId="3B9AE3D2" w:rsidR="00140D34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4360" w:type="dxa"/>
          </w:tcPr>
          <w:p w14:paraId="42336798" w14:textId="499CC310" w:rsidR="00140D34" w:rsidRDefault="00140D34" w:rsidP="00140D3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1076" w:type="dxa"/>
          </w:tcPr>
          <w:p w14:paraId="491A1905" w14:textId="274B4583" w:rsidR="00140D34" w:rsidRPr="00D54A11" w:rsidRDefault="00140D34" w:rsidP="00140D3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4</w:t>
            </w:r>
          </w:p>
        </w:tc>
      </w:tr>
      <w:tr w:rsidR="00140D34" w:rsidRPr="00D54A11" w14:paraId="5652EE91" w14:textId="77777777" w:rsidTr="0003407A">
        <w:trPr>
          <w:trHeight w:val="372"/>
        </w:trPr>
        <w:tc>
          <w:tcPr>
            <w:tcW w:w="1335" w:type="dxa"/>
          </w:tcPr>
          <w:p w14:paraId="78BCB135" w14:textId="057FC6C8" w:rsidR="00140D34" w:rsidRPr="00D54A11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UC015</w:t>
            </w:r>
          </w:p>
        </w:tc>
        <w:tc>
          <w:tcPr>
            <w:tcW w:w="1714" w:type="dxa"/>
          </w:tcPr>
          <w:p w14:paraId="79E741C0" w14:textId="040D1305" w:rsidR="00140D34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4360" w:type="dxa"/>
          </w:tcPr>
          <w:p w14:paraId="37D25A90" w14:textId="0901AE5B" w:rsidR="00140D34" w:rsidRDefault="00140D34" w:rsidP="00140D3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로그아웃 </w:t>
            </w:r>
            <w:proofErr w:type="spellStart"/>
            <w:r>
              <w:rPr>
                <w:rFonts w:ascii="돋움" w:eastAsia="돋움" w:hAnsi="돋움" w:hint="eastAsia"/>
              </w:rPr>
              <w:t>성공시</w:t>
            </w:r>
            <w:proofErr w:type="spellEnd"/>
            <w:r>
              <w:rPr>
                <w:rFonts w:ascii="돋움" w:eastAsia="돋움" w:hAnsi="돋움" w:hint="eastAsia"/>
              </w:rPr>
              <w:t xml:space="preserve"> 로그인 화면으로 이동한다.</w:t>
            </w:r>
          </w:p>
        </w:tc>
        <w:tc>
          <w:tcPr>
            <w:tcW w:w="1076" w:type="dxa"/>
          </w:tcPr>
          <w:p w14:paraId="1BE90AE0" w14:textId="29B888E0" w:rsidR="00140D34" w:rsidRPr="00D54A11" w:rsidRDefault="00140D34" w:rsidP="00140D3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5</w:t>
            </w:r>
          </w:p>
        </w:tc>
      </w:tr>
    </w:tbl>
    <w:p w14:paraId="06BBA33E" w14:textId="77777777" w:rsidR="0017696D" w:rsidRDefault="0017696D" w:rsidP="00BE571A"/>
    <w:p w14:paraId="464FCBC1" w14:textId="77777777" w:rsidR="00357453" w:rsidRDefault="0017696D" w:rsidP="00BE571A">
      <w:r>
        <w:br w:type="page"/>
      </w:r>
    </w:p>
    <w:p w14:paraId="62BB3287" w14:textId="77777777" w:rsidR="006A1701" w:rsidRDefault="00357453" w:rsidP="003C1E0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5C8C6B09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14:paraId="4CBA4606" w14:textId="77777777" w:rsidTr="00BA2195">
        <w:tc>
          <w:tcPr>
            <w:tcW w:w="8524" w:type="dxa"/>
          </w:tcPr>
          <w:p w14:paraId="5E00BC35" w14:textId="77777777"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382A365" w14:textId="77777777" w:rsidR="0017696D" w:rsidRDefault="0017696D" w:rsidP="00420E54"/>
    <w:p w14:paraId="5C71F136" w14:textId="77777777" w:rsidR="004221DF" w:rsidRDefault="004221DF" w:rsidP="008A302C"/>
    <w:p w14:paraId="62199465" w14:textId="77777777" w:rsidR="001723F7" w:rsidRPr="001723F7" w:rsidRDefault="001723F7" w:rsidP="003A2AF1">
      <w:bookmarkStart w:id="16" w:name="_Toc287096158"/>
    </w:p>
    <w:p w14:paraId="0DA123B1" w14:textId="77777777" w:rsidR="001723F7" w:rsidRPr="001723F7" w:rsidRDefault="001723F7" w:rsidP="001723F7">
      <w:r>
        <w:br w:type="page"/>
      </w:r>
    </w:p>
    <w:p w14:paraId="629EABA8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326A60CB" w14:textId="77777777"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14:paraId="4C4CEA3D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29F5E027" w14:textId="77777777" w:rsidTr="00BA2195">
        <w:tc>
          <w:tcPr>
            <w:tcW w:w="8524" w:type="dxa"/>
          </w:tcPr>
          <w:p w14:paraId="6F5AB021" w14:textId="77777777"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50895670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14:paraId="399594E9" w14:textId="77777777" w:rsidTr="007E70C2">
        <w:tc>
          <w:tcPr>
            <w:tcW w:w="1550" w:type="dxa"/>
            <w:shd w:val="clear" w:color="auto" w:fill="CCCCCC"/>
            <w:vAlign w:val="center"/>
          </w:tcPr>
          <w:p w14:paraId="6AB42212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5B2521F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납부등을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6E218B4C" w14:textId="77777777" w:rsidTr="007E70C2">
        <w:tc>
          <w:tcPr>
            <w:tcW w:w="1550" w:type="dxa"/>
            <w:shd w:val="clear" w:color="auto" w:fill="CCCCCC"/>
            <w:vAlign w:val="center"/>
          </w:tcPr>
          <w:p w14:paraId="6883E7FE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0F1E72A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14:paraId="567FC6A9" w14:textId="77777777" w:rsidTr="007E70C2">
        <w:tc>
          <w:tcPr>
            <w:tcW w:w="1550" w:type="dxa"/>
            <w:shd w:val="clear" w:color="auto" w:fill="CCCCCC"/>
            <w:vAlign w:val="center"/>
          </w:tcPr>
          <w:p w14:paraId="03C13A9D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7A45AAD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6D6AE3E6" w14:textId="77777777" w:rsidTr="007E70C2">
        <w:tc>
          <w:tcPr>
            <w:tcW w:w="1550" w:type="dxa"/>
            <w:shd w:val="clear" w:color="auto" w:fill="CCCCCC"/>
            <w:vAlign w:val="center"/>
          </w:tcPr>
          <w:p w14:paraId="02158FAD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0E145A6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14:paraId="2CF8A1DF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7165FBA9" w14:textId="77777777"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82D8260" w14:textId="77777777"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0394EC4A" w14:textId="77777777"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14:paraId="172A0622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38C1F859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C8FE7CE" w14:textId="77777777"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33C86505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14:paraId="71E4F53B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18E3DBD3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1004F19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7C0C651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308D56CC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797E50C6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B04FA47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68C698B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0B207A8D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71BE6D1D" w14:textId="77777777"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C2A4E7C" w14:textId="77777777"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108B610" w14:textId="77777777"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14:paraId="23F205CF" w14:textId="77777777"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14:paraId="1B45C121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1A939487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6AA258D8" w14:textId="77777777"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0E5A6728" w14:textId="77777777"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14:paraId="3DCC1A0C" w14:textId="77777777" w:rsidTr="007E70C2">
        <w:tc>
          <w:tcPr>
            <w:tcW w:w="1550" w:type="dxa"/>
            <w:shd w:val="clear" w:color="auto" w:fill="CCCCCC"/>
            <w:vAlign w:val="center"/>
          </w:tcPr>
          <w:p w14:paraId="4B49DEB6" w14:textId="77777777"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E6CB326" w14:textId="77777777"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14:paraId="52757BCD" w14:textId="77777777" w:rsidR="00FF46A0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</w:p>
        </w:tc>
      </w:tr>
    </w:tbl>
    <w:p w14:paraId="6FFBD3EC" w14:textId="77777777" w:rsidR="000C1642" w:rsidRDefault="000C1642" w:rsidP="000C1642"/>
    <w:p w14:paraId="30DCCCAD" w14:textId="77777777" w:rsidR="007E70C2" w:rsidRDefault="007E70C2" w:rsidP="000C1642">
      <w:pPr>
        <w:sectPr w:rsidR="007E70C2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6AF6883" w14:textId="77777777"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4C529ED" w14:textId="77777777" w:rsidR="007E70C2" w:rsidRDefault="007E70C2" w:rsidP="004221DF">
      <w:r>
        <w:br w:type="page"/>
      </w:r>
    </w:p>
    <w:p w14:paraId="660185A1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76DA4ED3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1C0157D6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287FA9D4" w14:textId="77777777" w:rsidTr="00123551">
        <w:tc>
          <w:tcPr>
            <w:tcW w:w="8524" w:type="dxa"/>
          </w:tcPr>
          <w:p w14:paraId="7078DE06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3691E7B2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5FF39675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F31422F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C69551A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6C76A532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175FF5A3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4DB5DFFC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B1F9F40" w14:textId="77777777" w:rsidTr="005A219F">
        <w:trPr>
          <w:trHeight w:val="356"/>
        </w:trPr>
        <w:tc>
          <w:tcPr>
            <w:tcW w:w="923" w:type="dxa"/>
          </w:tcPr>
          <w:p w14:paraId="3A5BB67F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65924CDF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6C5EC88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7312E832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7A98B05F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526770CE" w14:textId="77777777" w:rsidTr="005A219F">
        <w:trPr>
          <w:trHeight w:val="356"/>
        </w:trPr>
        <w:tc>
          <w:tcPr>
            <w:tcW w:w="923" w:type="dxa"/>
          </w:tcPr>
          <w:p w14:paraId="7CBEED82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E36661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8645DC7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35E58C4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62EBF9A1" w14:textId="77777777" w:rsidTr="005A219F">
        <w:trPr>
          <w:trHeight w:val="356"/>
        </w:trPr>
        <w:tc>
          <w:tcPr>
            <w:tcW w:w="923" w:type="dxa"/>
          </w:tcPr>
          <w:p w14:paraId="0C6C2CD5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09E88E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508C98E9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79F8E76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7818863E" w14:textId="77777777" w:rsidTr="005A219F">
        <w:trPr>
          <w:trHeight w:val="356"/>
        </w:trPr>
        <w:tc>
          <w:tcPr>
            <w:tcW w:w="923" w:type="dxa"/>
          </w:tcPr>
          <w:p w14:paraId="44F69B9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5F07D11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1508A3C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3D6B1D6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17DBC151" w14:textId="77777777" w:rsidTr="005A219F">
        <w:trPr>
          <w:trHeight w:val="356"/>
        </w:trPr>
        <w:tc>
          <w:tcPr>
            <w:tcW w:w="923" w:type="dxa"/>
          </w:tcPr>
          <w:p w14:paraId="6F8BD81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613E9C1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037B8A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87C6DE0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B2F9378" w14:textId="77777777" w:rsidTr="005A219F">
        <w:trPr>
          <w:trHeight w:val="356"/>
        </w:trPr>
        <w:tc>
          <w:tcPr>
            <w:tcW w:w="923" w:type="dxa"/>
          </w:tcPr>
          <w:p w14:paraId="58E6DD4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D3BEE8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B88899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9E2BB2B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7C0D796" w14:textId="77777777" w:rsidTr="005A219F">
        <w:trPr>
          <w:trHeight w:val="372"/>
        </w:trPr>
        <w:tc>
          <w:tcPr>
            <w:tcW w:w="923" w:type="dxa"/>
          </w:tcPr>
          <w:p w14:paraId="0D142F6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475AD1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20C4E9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2AFC42D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271CA723" w14:textId="77777777" w:rsidR="005A219F" w:rsidRDefault="005A219F" w:rsidP="003C1E0F"/>
    <w:p w14:paraId="75FBE423" w14:textId="77777777" w:rsidR="005A219F" w:rsidRDefault="005A219F" w:rsidP="003C1E0F">
      <w:r>
        <w:br w:type="page"/>
      </w:r>
    </w:p>
    <w:p w14:paraId="55C6D7E3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2D3F0BEC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74CCD27A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46A578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39AD1DEF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22D5A295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6900D66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0F638817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1CD2A121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5CF4315" w14:textId="77777777" w:rsidR="003C1E0F" w:rsidRPr="007E70C2" w:rsidRDefault="00C90146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17DFBB56" wp14:editId="07777777">
                  <wp:extent cx="2334260" cy="4019550"/>
                  <wp:effectExtent l="0" t="0" r="0" b="0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189461BD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6BA36348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3A6C99E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5806658D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088CFA42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3CB648E9" w14:textId="77777777" w:rsidR="003C1E0F" w:rsidRPr="003C1E0F" w:rsidRDefault="003C1E0F" w:rsidP="003C1E0F"/>
    <w:p w14:paraId="0C178E9E" w14:textId="77777777" w:rsidR="004221DF" w:rsidRDefault="004221DF" w:rsidP="004221DF">
      <w:r>
        <w:br w:type="page"/>
      </w:r>
      <w:bookmarkStart w:id="21" w:name="_Toc287096159"/>
    </w:p>
    <w:p w14:paraId="328684FD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3C0395D3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3530E361" w14:textId="77777777" w:rsidTr="00BA2195">
        <w:tc>
          <w:tcPr>
            <w:tcW w:w="8524" w:type="dxa"/>
          </w:tcPr>
          <w:p w14:paraId="729EBC0D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254BC2F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B8E60E6" w14:textId="77777777" w:rsidTr="00D54A11">
        <w:tc>
          <w:tcPr>
            <w:tcW w:w="2450" w:type="dxa"/>
            <w:shd w:val="clear" w:color="auto" w:fill="CCCCCC"/>
          </w:tcPr>
          <w:p w14:paraId="336F6E5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474D726C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651E9592" w14:textId="77777777" w:rsidTr="00D54A11">
        <w:tc>
          <w:tcPr>
            <w:tcW w:w="2450" w:type="dxa"/>
          </w:tcPr>
          <w:p w14:paraId="269E314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7341341" w14:textId="77777777" w:rsidR="000578B6" w:rsidRPr="00BA2195" w:rsidRDefault="000578B6" w:rsidP="00342162"/>
        </w:tc>
      </w:tr>
      <w:tr w:rsidR="000578B6" w:rsidRPr="00D54A11" w14:paraId="42EF2083" w14:textId="77777777" w:rsidTr="00D54A11">
        <w:tc>
          <w:tcPr>
            <w:tcW w:w="2450" w:type="dxa"/>
          </w:tcPr>
          <w:p w14:paraId="7B40C95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B4D7232" w14:textId="77777777" w:rsidR="000578B6" w:rsidRPr="00BA2195" w:rsidRDefault="000578B6" w:rsidP="00342162"/>
        </w:tc>
      </w:tr>
      <w:tr w:rsidR="000578B6" w:rsidRPr="00D54A11" w14:paraId="2093CA67" w14:textId="77777777" w:rsidTr="00D54A11">
        <w:tc>
          <w:tcPr>
            <w:tcW w:w="2450" w:type="dxa"/>
          </w:tcPr>
          <w:p w14:paraId="2503B19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8288749" w14:textId="77777777" w:rsidR="000578B6" w:rsidRPr="00BA2195" w:rsidRDefault="000578B6" w:rsidP="00342162"/>
        </w:tc>
      </w:tr>
      <w:tr w:rsidR="000578B6" w:rsidRPr="00D54A11" w14:paraId="20BD9A1A" w14:textId="77777777" w:rsidTr="00D54A11">
        <w:tc>
          <w:tcPr>
            <w:tcW w:w="2450" w:type="dxa"/>
          </w:tcPr>
          <w:p w14:paraId="0C136C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A392C6A" w14:textId="77777777" w:rsidR="000578B6" w:rsidRPr="00BA2195" w:rsidRDefault="000578B6" w:rsidP="00342162"/>
        </w:tc>
      </w:tr>
      <w:tr w:rsidR="000578B6" w:rsidRPr="00D54A11" w14:paraId="290583F9" w14:textId="77777777" w:rsidTr="00D54A11">
        <w:tc>
          <w:tcPr>
            <w:tcW w:w="2450" w:type="dxa"/>
          </w:tcPr>
          <w:p w14:paraId="68F21D9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3C326F3" w14:textId="77777777" w:rsidR="000578B6" w:rsidRPr="00BA2195" w:rsidRDefault="000578B6" w:rsidP="00342162"/>
        </w:tc>
      </w:tr>
      <w:tr w:rsidR="000578B6" w:rsidRPr="00D54A11" w14:paraId="4853B841" w14:textId="77777777" w:rsidTr="00D54A11">
        <w:tc>
          <w:tcPr>
            <w:tcW w:w="2450" w:type="dxa"/>
          </w:tcPr>
          <w:p w14:paraId="5012523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A25747A" w14:textId="77777777" w:rsidR="000578B6" w:rsidRPr="00BA2195" w:rsidRDefault="000578B6" w:rsidP="00342162"/>
        </w:tc>
      </w:tr>
      <w:tr w:rsidR="000578B6" w:rsidRPr="00D54A11" w14:paraId="09B8D95D" w14:textId="77777777" w:rsidTr="00D54A11">
        <w:tc>
          <w:tcPr>
            <w:tcW w:w="2450" w:type="dxa"/>
          </w:tcPr>
          <w:p w14:paraId="78BEFD2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7A76422" w14:textId="77777777" w:rsidR="000578B6" w:rsidRPr="00BA2195" w:rsidRDefault="000578B6" w:rsidP="00342162"/>
        </w:tc>
      </w:tr>
      <w:tr w:rsidR="000578B6" w:rsidRPr="00D54A11" w14:paraId="49206A88" w14:textId="77777777" w:rsidTr="00D54A11">
        <w:tc>
          <w:tcPr>
            <w:tcW w:w="2450" w:type="dxa"/>
          </w:tcPr>
          <w:p w14:paraId="67B7A70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1887C79" w14:textId="77777777" w:rsidR="000578B6" w:rsidRPr="00BA2195" w:rsidRDefault="000578B6" w:rsidP="00342162"/>
        </w:tc>
      </w:tr>
      <w:tr w:rsidR="000578B6" w:rsidRPr="00D54A11" w14:paraId="3B7FD67C" w14:textId="77777777" w:rsidTr="00D54A11">
        <w:tc>
          <w:tcPr>
            <w:tcW w:w="2450" w:type="dxa"/>
          </w:tcPr>
          <w:p w14:paraId="38D6B9B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2F860BB" w14:textId="77777777" w:rsidR="000578B6" w:rsidRPr="00BA2195" w:rsidRDefault="000578B6" w:rsidP="00342162"/>
        </w:tc>
      </w:tr>
    </w:tbl>
    <w:p w14:paraId="698536F5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3329" w14:textId="77777777" w:rsidR="00E004CD" w:rsidRDefault="00E004CD">
      <w:r>
        <w:separator/>
      </w:r>
    </w:p>
    <w:p w14:paraId="6A3B9398" w14:textId="77777777" w:rsidR="00E004CD" w:rsidRDefault="00E004CD"/>
    <w:p w14:paraId="0A9A170C" w14:textId="77777777" w:rsidR="00E004CD" w:rsidRDefault="00E004CD"/>
    <w:p w14:paraId="5472DF41" w14:textId="77777777" w:rsidR="00E004CD" w:rsidRDefault="00E004CD"/>
  </w:endnote>
  <w:endnote w:type="continuationSeparator" w:id="0">
    <w:p w14:paraId="4D76C472" w14:textId="77777777" w:rsidR="00E004CD" w:rsidRDefault="00E004CD">
      <w:r>
        <w:continuationSeparator/>
      </w:r>
    </w:p>
    <w:p w14:paraId="605B2DBE" w14:textId="77777777" w:rsidR="00E004CD" w:rsidRDefault="00E004CD"/>
    <w:p w14:paraId="24F6B42E" w14:textId="77777777" w:rsidR="00E004CD" w:rsidRDefault="00E004CD"/>
    <w:p w14:paraId="276B209B" w14:textId="77777777" w:rsidR="00E004CD" w:rsidRDefault="00E00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7686DC7" w14:textId="77777777" w:rsidR="0003407A" w:rsidRDefault="0003407A"/>
  <w:p w14:paraId="53BD644D" w14:textId="77777777" w:rsidR="0003407A" w:rsidRDefault="0003407A"/>
  <w:p w14:paraId="1A3FAC43" w14:textId="77777777" w:rsidR="0003407A" w:rsidRDefault="0003407A"/>
  <w:p w14:paraId="2BBD94B2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92C3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15FA3351" w14:textId="77777777" w:rsidR="0003407A" w:rsidRDefault="00C9014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F526C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" name="직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D5CEF3D">
            <v:rect id="Rectangle 35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EE053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5740CE14" wp14:editId="07777777">
          <wp:extent cx="2059305" cy="235585"/>
          <wp:effectExtent l="0" t="0" r="0" b="0"/>
          <wp:docPr id="1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E8AE" w14:textId="77777777" w:rsidR="00E004CD" w:rsidRDefault="00E004CD">
      <w:r>
        <w:separator/>
      </w:r>
    </w:p>
    <w:p w14:paraId="6AE53B31" w14:textId="77777777" w:rsidR="00E004CD" w:rsidRDefault="00E004CD"/>
    <w:p w14:paraId="771CBAC9" w14:textId="77777777" w:rsidR="00E004CD" w:rsidRDefault="00E004CD"/>
    <w:p w14:paraId="2436B81E" w14:textId="77777777" w:rsidR="00E004CD" w:rsidRDefault="00E004CD"/>
  </w:footnote>
  <w:footnote w:type="continuationSeparator" w:id="0">
    <w:p w14:paraId="1D74B571" w14:textId="77777777" w:rsidR="00E004CD" w:rsidRDefault="00E004CD">
      <w:r>
        <w:continuationSeparator/>
      </w:r>
    </w:p>
    <w:p w14:paraId="21617643" w14:textId="77777777" w:rsidR="00E004CD" w:rsidRDefault="00E004CD"/>
    <w:p w14:paraId="3302A362" w14:textId="77777777" w:rsidR="00E004CD" w:rsidRDefault="00E004CD"/>
    <w:p w14:paraId="0742C58A" w14:textId="77777777" w:rsidR="00E004CD" w:rsidRDefault="00E004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03407A" w:rsidRPr="00D54A11" w14:paraId="62F919EA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5D3C6E3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5854DE7F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66438DB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A7ADD4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  <w:tr w:rsidR="0003407A" w:rsidRPr="00D54A11" w14:paraId="589B924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CBCB81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314EE24A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5C803B0E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661466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4706D880" w14:textId="77777777" w:rsidR="0003407A" w:rsidRPr="00EF53CF" w:rsidRDefault="00C9014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5DD92C" wp14:editId="0777777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직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p14="http://schemas.microsoft.com/office/word/2010/wordml" xmlns:a14="http://schemas.microsoft.com/office/drawing/2010/main" xmlns:a="http://schemas.openxmlformats.org/drawingml/2006/main">
          <w:pict w14:anchorId="053D2C67">
            <v:rect id="Rectangle 28" style="position:absolute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B1BF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378096974">
    <w:abstractNumId w:val="11"/>
  </w:num>
  <w:num w:numId="2" w16cid:durableId="1733309511">
    <w:abstractNumId w:val="4"/>
  </w:num>
  <w:num w:numId="3" w16cid:durableId="1406217522">
    <w:abstractNumId w:val="7"/>
  </w:num>
  <w:num w:numId="4" w16cid:durableId="42214854">
    <w:abstractNumId w:val="0"/>
  </w:num>
  <w:num w:numId="5" w16cid:durableId="1672677385">
    <w:abstractNumId w:val="3"/>
  </w:num>
  <w:num w:numId="6" w16cid:durableId="70930150">
    <w:abstractNumId w:val="6"/>
  </w:num>
  <w:num w:numId="7" w16cid:durableId="447168673">
    <w:abstractNumId w:val="2"/>
  </w:num>
  <w:num w:numId="8" w16cid:durableId="578489765">
    <w:abstractNumId w:val="5"/>
  </w:num>
  <w:num w:numId="9" w16cid:durableId="817109851">
    <w:abstractNumId w:val="10"/>
  </w:num>
  <w:num w:numId="10" w16cid:durableId="710617760">
    <w:abstractNumId w:val="9"/>
  </w:num>
  <w:num w:numId="11" w16cid:durableId="150415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97503292">
    <w:abstractNumId w:val="1"/>
  </w:num>
  <w:num w:numId="13" w16cid:durableId="1555240132">
    <w:abstractNumId w:val="1"/>
    <w:lvlOverride w:ilvl="0">
      <w:startOverride w:val="1"/>
    </w:lvlOverride>
  </w:num>
  <w:num w:numId="14" w16cid:durableId="1522669612">
    <w:abstractNumId w:val="4"/>
    <w:lvlOverride w:ilvl="0">
      <w:startOverride w:val="1"/>
    </w:lvlOverride>
  </w:num>
  <w:num w:numId="15" w16cid:durableId="35392925">
    <w:abstractNumId w:val="1"/>
  </w:num>
  <w:num w:numId="16" w16cid:durableId="2008170491">
    <w:abstractNumId w:val="11"/>
  </w:num>
  <w:num w:numId="17" w16cid:durableId="1345979917">
    <w:abstractNumId w:val="11"/>
  </w:num>
  <w:num w:numId="18" w16cid:durableId="1243416032">
    <w:abstractNumId w:val="11"/>
  </w:num>
  <w:num w:numId="19" w16cid:durableId="318119873">
    <w:abstractNumId w:val="11"/>
  </w:num>
  <w:num w:numId="20" w16cid:durableId="1811052348">
    <w:abstractNumId w:val="11"/>
  </w:num>
  <w:num w:numId="21" w16cid:durableId="146483029">
    <w:abstractNumId w:val="11"/>
  </w:num>
  <w:num w:numId="22" w16cid:durableId="836269632">
    <w:abstractNumId w:val="11"/>
  </w:num>
  <w:num w:numId="23" w16cid:durableId="148755089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4C3"/>
    <w:rsid w:val="000D0741"/>
    <w:rsid w:val="000D07D3"/>
    <w:rsid w:val="000D237D"/>
    <w:rsid w:val="000D385D"/>
    <w:rsid w:val="000D5114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0D34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1D6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1CC0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448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0FB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3FB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0D7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059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146"/>
    <w:rsid w:val="00C90558"/>
    <w:rsid w:val="00C92F24"/>
    <w:rsid w:val="00C93F3C"/>
    <w:rsid w:val="00C95D9B"/>
    <w:rsid w:val="00C964AF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0B6E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4C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05B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531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9B5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13CF6A0A"/>
    <w:rsid w:val="30C4244D"/>
    <w:rsid w:val="5FB1B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FB1BCAB"/>
  <w15:chartTrackingRefBased/>
  <w15:docId w15:val="{B087CF64-22CC-4869-AF12-E915DBCC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3</TotalTime>
  <Pages>14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qudgus1194@naver.com</cp:lastModifiedBy>
  <cp:revision>3</cp:revision>
  <cp:lastPrinted>2008-01-26T21:17:00Z</cp:lastPrinted>
  <dcterms:created xsi:type="dcterms:W3CDTF">2023-04-17T07:40:00Z</dcterms:created>
  <dcterms:modified xsi:type="dcterms:W3CDTF">2023-04-17T07:44:00Z</dcterms:modified>
</cp:coreProperties>
</file>